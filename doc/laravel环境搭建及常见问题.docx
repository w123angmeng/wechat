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890" w:rsidRDefault="00A51890">
      <w:pPr>
        <w:spacing w:line="360" w:lineRule="auto"/>
        <w:jc w:val="left"/>
        <w:rPr>
          <w:rFonts w:ascii="Arial" w:hAnsi="Arial"/>
          <w:b/>
          <w:sz w:val="20"/>
        </w:rPr>
      </w:pPr>
    </w:p>
    <w:p w:rsidR="000C2058" w:rsidRDefault="000C2058">
      <w:pPr>
        <w:spacing w:line="360" w:lineRule="auto"/>
        <w:jc w:val="left"/>
        <w:rPr>
          <w:rFonts w:ascii="Arial" w:hAnsi="Arial"/>
          <w:b/>
          <w:sz w:val="20"/>
        </w:rPr>
      </w:pPr>
    </w:p>
    <w:p w:rsidR="000C2058" w:rsidRDefault="000C2058">
      <w:pPr>
        <w:spacing w:line="360" w:lineRule="auto"/>
        <w:jc w:val="left"/>
        <w:rPr>
          <w:rFonts w:ascii="Arial" w:hAnsi="Arial"/>
          <w:b/>
          <w:sz w:val="20"/>
        </w:rPr>
      </w:pPr>
    </w:p>
    <w:p w:rsidR="000C2058" w:rsidRDefault="000C2058">
      <w:pPr>
        <w:spacing w:line="360" w:lineRule="auto"/>
        <w:jc w:val="left"/>
        <w:rPr>
          <w:rFonts w:ascii="Arial" w:hAnsi="Arial"/>
          <w:b/>
          <w:sz w:val="20"/>
        </w:rPr>
      </w:pPr>
    </w:p>
    <w:p w:rsidR="00A51890" w:rsidRDefault="00A51890">
      <w:pPr>
        <w:spacing w:line="360" w:lineRule="auto"/>
        <w:jc w:val="left"/>
        <w:rPr>
          <w:rFonts w:ascii="Arial" w:hAnsi="Arial"/>
          <w:b/>
          <w:sz w:val="20"/>
        </w:rPr>
      </w:pPr>
    </w:p>
    <w:p w:rsidR="00A51890" w:rsidRDefault="00A51890">
      <w:pPr>
        <w:spacing w:line="360" w:lineRule="auto"/>
        <w:jc w:val="left"/>
        <w:rPr>
          <w:rFonts w:ascii="Arial" w:hAnsi="Arial"/>
          <w:b/>
          <w:sz w:val="20"/>
        </w:rPr>
      </w:pPr>
    </w:p>
    <w:sdt>
      <w:sdtPr>
        <w:rPr>
          <w:rFonts w:ascii="黑体" w:eastAsia="黑体" w:hint="eastAsia"/>
          <w:b/>
          <w:sz w:val="48"/>
        </w:rPr>
        <w:alias w:val="标题"/>
        <w:id w:val="177286485"/>
        <w:placeholder>
          <w:docPart w:val="2568894CF4AC48958D8713970B85C9E9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E06494" w:rsidRDefault="001565AC" w:rsidP="00E06494">
          <w:pPr>
            <w:spacing w:line="360" w:lineRule="auto"/>
            <w:jc w:val="center"/>
            <w:rPr>
              <w:rFonts w:ascii="黑体" w:eastAsia="黑体"/>
              <w:b/>
              <w:sz w:val="48"/>
            </w:rPr>
          </w:pPr>
          <w:r w:rsidRPr="005B6119">
            <w:rPr>
              <w:rStyle w:val="ac"/>
              <w:rFonts w:hint="eastAsia"/>
            </w:rPr>
            <w:t>[</w:t>
          </w:r>
          <w:r w:rsidRPr="005B6119">
            <w:rPr>
              <w:rStyle w:val="ac"/>
              <w:rFonts w:hint="eastAsia"/>
            </w:rPr>
            <w:t>标题</w:t>
          </w:r>
          <w:r w:rsidRPr="005B6119">
            <w:rPr>
              <w:rStyle w:val="ac"/>
              <w:rFonts w:hint="eastAsia"/>
            </w:rPr>
            <w:t>]</w:t>
          </w:r>
        </w:p>
      </w:sdtContent>
    </w:sdt>
    <w:sdt>
      <w:sdtPr>
        <w:rPr>
          <w:rFonts w:ascii="黑体" w:eastAsia="黑体" w:hint="eastAsia"/>
          <w:b/>
          <w:sz w:val="48"/>
        </w:rPr>
        <w:alias w:val="主题"/>
        <w:id w:val="177286491"/>
        <w:placeholder>
          <w:docPart w:val="1AD5BF1EFB854008A8458DB0317F5C6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A51890" w:rsidRDefault="001565AC" w:rsidP="00E06494">
          <w:pPr>
            <w:spacing w:line="360" w:lineRule="auto"/>
            <w:jc w:val="center"/>
            <w:rPr>
              <w:rFonts w:ascii="宋体"/>
              <w:color w:val="000080"/>
              <w:sz w:val="30"/>
            </w:rPr>
          </w:pPr>
          <w:r>
            <w:rPr>
              <w:rFonts w:ascii="黑体" w:eastAsia="黑体" w:hint="eastAsia"/>
              <w:b/>
              <w:sz w:val="48"/>
            </w:rPr>
            <w:t>Laravel环境搭建及常见问题</w:t>
          </w:r>
        </w:p>
      </w:sdtContent>
    </w:sdt>
    <w:p w:rsidR="00A51890" w:rsidRPr="005028B1" w:rsidRDefault="00A51890">
      <w:pPr>
        <w:spacing w:line="360" w:lineRule="auto"/>
        <w:jc w:val="left"/>
        <w:rPr>
          <w:rFonts w:ascii="宋体" w:hAnsi="宋体"/>
          <w:b/>
          <w:sz w:val="20"/>
        </w:rPr>
      </w:pPr>
    </w:p>
    <w:p w:rsidR="00A51890" w:rsidRDefault="00A51890">
      <w:pPr>
        <w:spacing w:line="360" w:lineRule="auto"/>
        <w:jc w:val="left"/>
        <w:rPr>
          <w:rFonts w:ascii="宋体" w:hAnsi="宋体"/>
          <w:b/>
          <w:sz w:val="20"/>
        </w:rPr>
      </w:pPr>
    </w:p>
    <w:p w:rsidR="00A51890" w:rsidRDefault="00A51890">
      <w:pPr>
        <w:spacing w:line="360" w:lineRule="auto"/>
        <w:jc w:val="left"/>
        <w:rPr>
          <w:rFonts w:ascii="宋体" w:hAnsi="宋体"/>
          <w:b/>
          <w:sz w:val="20"/>
        </w:rPr>
      </w:pPr>
    </w:p>
    <w:p w:rsidR="00A51890" w:rsidRDefault="00A51890">
      <w:pPr>
        <w:spacing w:line="360" w:lineRule="auto"/>
        <w:jc w:val="left"/>
        <w:rPr>
          <w:rFonts w:ascii="宋体" w:hAnsi="宋体"/>
          <w:b/>
          <w:sz w:val="20"/>
        </w:rPr>
      </w:pPr>
    </w:p>
    <w:tbl>
      <w:tblPr>
        <w:tblStyle w:val="ad"/>
        <w:tblW w:w="0" w:type="auto"/>
        <w:tblInd w:w="25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3"/>
        <w:gridCol w:w="1801"/>
      </w:tblGrid>
      <w:tr w:rsidR="00E45E27" w:rsidRPr="00814BED" w:rsidTr="00814BED">
        <w:tc>
          <w:tcPr>
            <w:tcW w:w="1743" w:type="dxa"/>
          </w:tcPr>
          <w:p w:rsidR="00E45E27" w:rsidRPr="00814BED" w:rsidRDefault="00E45E27" w:rsidP="00814BED">
            <w:pPr>
              <w:spacing w:line="360" w:lineRule="auto"/>
              <w:jc w:val="right"/>
              <w:rPr>
                <w:rFonts w:ascii="宋体" w:hAnsi="宋体"/>
                <w:sz w:val="18"/>
                <w:szCs w:val="18"/>
              </w:rPr>
            </w:pPr>
            <w:bookmarkStart w:id="0" w:name="OLE_LINK13"/>
            <w:bookmarkStart w:id="1" w:name="OLE_LINK14"/>
            <w:r w:rsidRPr="00814BED">
              <w:rPr>
                <w:rFonts w:ascii="宋体" w:hAnsi="宋体" w:hint="eastAsia"/>
                <w:sz w:val="18"/>
                <w:szCs w:val="18"/>
              </w:rPr>
              <w:t>文档编号：</w:t>
            </w:r>
          </w:p>
        </w:tc>
        <w:tc>
          <w:tcPr>
            <w:tcW w:w="1801" w:type="dxa"/>
          </w:tcPr>
          <w:p w:rsidR="00E45E27" w:rsidRPr="00814BED" w:rsidRDefault="00E45E27" w:rsidP="002E2A12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</w:p>
        </w:tc>
      </w:tr>
      <w:tr w:rsidR="00E45E27" w:rsidRPr="00814BED" w:rsidTr="00814BED">
        <w:tc>
          <w:tcPr>
            <w:tcW w:w="1743" w:type="dxa"/>
          </w:tcPr>
          <w:p w:rsidR="00E45E27" w:rsidRPr="00814BED" w:rsidRDefault="00E45E27" w:rsidP="00814BED">
            <w:pPr>
              <w:spacing w:line="360" w:lineRule="auto"/>
              <w:jc w:val="right"/>
              <w:rPr>
                <w:rFonts w:ascii="宋体" w:hAnsi="宋体"/>
                <w:sz w:val="18"/>
                <w:szCs w:val="18"/>
                <w:u w:val="single"/>
              </w:rPr>
            </w:pPr>
            <w:r w:rsidRPr="00814BED">
              <w:rPr>
                <w:rFonts w:ascii="宋体" w:hAnsi="宋体" w:hint="eastAsia"/>
                <w:sz w:val="18"/>
                <w:szCs w:val="18"/>
              </w:rPr>
              <w:t>编 写 人：</w:t>
            </w:r>
          </w:p>
        </w:tc>
        <w:sdt>
          <w:sdtPr>
            <w:rPr>
              <w:rFonts w:ascii="宋体" w:hAnsi="宋体" w:hint="eastAsia"/>
              <w:sz w:val="18"/>
              <w:szCs w:val="18"/>
            </w:rPr>
            <w:alias w:val="作者"/>
            <w:id w:val="177286495"/>
            <w:placeholder>
              <w:docPart w:val="852F3D5710D14417A62036672AE904F9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tc>
              <w:tcPr>
                <w:tcW w:w="1801" w:type="dxa"/>
              </w:tcPr>
              <w:p w:rsidR="00E45E27" w:rsidRPr="00814BED" w:rsidRDefault="001565AC" w:rsidP="00337E54">
                <w:pPr>
                  <w:spacing w:line="360" w:lineRule="auto"/>
                  <w:rPr>
                    <w:rFonts w:ascii="宋体" w:hAnsi="宋体"/>
                    <w:sz w:val="18"/>
                    <w:szCs w:val="18"/>
                  </w:rPr>
                </w:pPr>
                <w:r>
                  <w:rPr>
                    <w:rFonts w:ascii="宋体" w:hAnsi="宋体" w:hint="eastAsia"/>
                    <w:sz w:val="18"/>
                    <w:szCs w:val="18"/>
                  </w:rPr>
                  <w:t>王梦</w:t>
                </w:r>
              </w:p>
            </w:tc>
          </w:sdtContent>
        </w:sdt>
      </w:tr>
      <w:tr w:rsidR="00E45E27" w:rsidRPr="00814BED" w:rsidTr="00814BED">
        <w:tc>
          <w:tcPr>
            <w:tcW w:w="1743" w:type="dxa"/>
          </w:tcPr>
          <w:p w:rsidR="00E45E27" w:rsidRPr="00814BED" w:rsidRDefault="00E45E27" w:rsidP="00814BED">
            <w:pPr>
              <w:spacing w:line="360" w:lineRule="auto"/>
              <w:jc w:val="right"/>
              <w:rPr>
                <w:rFonts w:ascii="宋体" w:hAnsi="宋体"/>
                <w:sz w:val="18"/>
                <w:szCs w:val="18"/>
              </w:rPr>
            </w:pPr>
            <w:r w:rsidRPr="00814BED">
              <w:rPr>
                <w:rFonts w:ascii="宋体" w:hAnsi="宋体" w:hint="eastAsia"/>
                <w:sz w:val="18"/>
                <w:szCs w:val="18"/>
              </w:rPr>
              <w:t>审 批 人：</w:t>
            </w:r>
          </w:p>
        </w:tc>
        <w:sdt>
          <w:sdtPr>
            <w:rPr>
              <w:rFonts w:ascii="宋体" w:hAnsi="宋体"/>
              <w:sz w:val="18"/>
              <w:szCs w:val="18"/>
            </w:rPr>
            <w:alias w:val="经理"/>
            <w:id w:val="177286496"/>
            <w:placeholder>
              <w:docPart w:val="2705F49AEFB447CA9729E54DD2699739"/>
            </w:placeholder>
            <w:showingPlcHdr/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Content>
            <w:tc>
              <w:tcPr>
                <w:tcW w:w="1801" w:type="dxa"/>
              </w:tcPr>
              <w:p w:rsidR="00E45E27" w:rsidRPr="00814BED" w:rsidRDefault="00E45E27" w:rsidP="002E2A12">
                <w:pPr>
                  <w:spacing w:line="360" w:lineRule="auto"/>
                  <w:rPr>
                    <w:rFonts w:ascii="宋体" w:hAnsi="宋体"/>
                    <w:sz w:val="18"/>
                    <w:szCs w:val="18"/>
                  </w:rPr>
                </w:pPr>
                <w:r w:rsidRPr="00814BED">
                  <w:rPr>
                    <w:rStyle w:val="ac"/>
                    <w:rFonts w:hint="eastAsia"/>
                    <w:sz w:val="18"/>
                    <w:szCs w:val="18"/>
                  </w:rPr>
                  <w:t>[</w:t>
                </w:r>
                <w:r w:rsidRPr="00814BED">
                  <w:rPr>
                    <w:rStyle w:val="ac"/>
                    <w:rFonts w:hint="eastAsia"/>
                    <w:sz w:val="18"/>
                    <w:szCs w:val="18"/>
                  </w:rPr>
                  <w:t>经理</w:t>
                </w:r>
                <w:r w:rsidRPr="00814BED">
                  <w:rPr>
                    <w:rStyle w:val="ac"/>
                    <w:rFonts w:hint="eastAsia"/>
                    <w:sz w:val="18"/>
                    <w:szCs w:val="18"/>
                  </w:rPr>
                  <w:t>]</w:t>
                </w:r>
              </w:p>
            </w:tc>
          </w:sdtContent>
        </w:sdt>
      </w:tr>
      <w:tr w:rsidR="00E45E27" w:rsidRPr="00814BED" w:rsidTr="00814BED">
        <w:tc>
          <w:tcPr>
            <w:tcW w:w="1743" w:type="dxa"/>
          </w:tcPr>
          <w:p w:rsidR="00E45E27" w:rsidRPr="00814BED" w:rsidRDefault="00E45E27" w:rsidP="00814BED">
            <w:pPr>
              <w:spacing w:line="360" w:lineRule="auto"/>
              <w:jc w:val="right"/>
              <w:rPr>
                <w:rFonts w:ascii="宋体" w:hAnsi="宋体"/>
                <w:sz w:val="18"/>
                <w:szCs w:val="18"/>
                <w:u w:val="single"/>
              </w:rPr>
            </w:pPr>
            <w:r w:rsidRPr="00814BED">
              <w:rPr>
                <w:rFonts w:ascii="宋体" w:hAnsi="宋体" w:hint="eastAsia"/>
                <w:sz w:val="18"/>
                <w:szCs w:val="18"/>
              </w:rPr>
              <w:t>生效日期：</w:t>
            </w:r>
          </w:p>
        </w:tc>
        <w:sdt>
          <w:sdtPr>
            <w:rPr>
              <w:rFonts w:ascii="宋体" w:hAnsi="宋体"/>
              <w:sz w:val="18"/>
              <w:szCs w:val="18"/>
            </w:rPr>
            <w:alias w:val="发布日期"/>
            <w:id w:val="177286497"/>
            <w:placeholder>
              <w:docPart w:val="62DC4DAE6FFB40F4982C5D0D812CBDA4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17-04-25T00:00:00Z">
              <w:dateFormat w:val="yyyy/M/d"/>
              <w:lid w:val="zh-CN"/>
              <w:storeMappedDataAs w:val="dateTime"/>
              <w:calendar w:val="gregorian"/>
            </w:date>
          </w:sdtPr>
          <w:sdtContent>
            <w:tc>
              <w:tcPr>
                <w:tcW w:w="1801" w:type="dxa"/>
              </w:tcPr>
              <w:p w:rsidR="00E45E27" w:rsidRPr="00814BED" w:rsidRDefault="001565AC" w:rsidP="00814BED">
                <w:pPr>
                  <w:spacing w:line="360" w:lineRule="auto"/>
                  <w:rPr>
                    <w:rFonts w:ascii="宋体" w:hAnsi="宋体"/>
                    <w:sz w:val="18"/>
                    <w:szCs w:val="18"/>
                  </w:rPr>
                </w:pPr>
                <w:r>
                  <w:rPr>
                    <w:rFonts w:ascii="宋体" w:hAnsi="宋体" w:hint="eastAsia"/>
                    <w:sz w:val="18"/>
                    <w:szCs w:val="18"/>
                  </w:rPr>
                  <w:t>2017/4/25</w:t>
                </w:r>
              </w:p>
            </w:tc>
          </w:sdtContent>
        </w:sdt>
      </w:tr>
      <w:bookmarkEnd w:id="0"/>
      <w:bookmarkEnd w:id="1"/>
    </w:tbl>
    <w:p w:rsidR="002E2A12" w:rsidRDefault="002E2A12" w:rsidP="002E2A12">
      <w:pPr>
        <w:spacing w:line="360" w:lineRule="auto"/>
        <w:rPr>
          <w:rFonts w:ascii="宋体" w:hAnsi="宋体"/>
        </w:rPr>
      </w:pPr>
    </w:p>
    <w:p w:rsidR="002E2A12" w:rsidRDefault="002E2A12" w:rsidP="002E2A12">
      <w:pPr>
        <w:spacing w:line="360" w:lineRule="auto"/>
        <w:rPr>
          <w:rFonts w:ascii="宋体" w:hAnsi="宋体"/>
        </w:rPr>
      </w:pPr>
    </w:p>
    <w:p w:rsidR="002E2A12" w:rsidRDefault="002E2A12" w:rsidP="002E2A12">
      <w:pPr>
        <w:spacing w:line="360" w:lineRule="auto"/>
        <w:rPr>
          <w:rFonts w:ascii="宋体" w:hAnsi="宋体"/>
        </w:rPr>
      </w:pPr>
    </w:p>
    <w:p w:rsidR="002E2A12" w:rsidRDefault="002E2A12" w:rsidP="002E2A12">
      <w:pPr>
        <w:spacing w:line="360" w:lineRule="auto"/>
        <w:rPr>
          <w:rFonts w:ascii="宋体" w:hAnsi="宋体"/>
        </w:rPr>
      </w:pPr>
    </w:p>
    <w:p w:rsidR="002E2A12" w:rsidRPr="004C0B2E" w:rsidRDefault="002E2A12" w:rsidP="002E2A12">
      <w:pPr>
        <w:spacing w:line="360" w:lineRule="auto"/>
        <w:rPr>
          <w:rFonts w:ascii="宋体" w:hAnsi="宋体"/>
        </w:rPr>
      </w:pPr>
    </w:p>
    <w:sdt>
      <w:sdtPr>
        <w:rPr>
          <w:rFonts w:ascii="宋体" w:hAnsi="宋体"/>
          <w:b/>
          <w:bCs/>
          <w:sz w:val="32"/>
          <w:szCs w:val="32"/>
        </w:rPr>
        <w:alias w:val="单位"/>
        <w:id w:val="177286500"/>
        <w:placeholder>
          <w:docPart w:val="9FF5BA57CE5F41A2BA849D5CEEEE60AC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p w:rsidR="002E2A12" w:rsidRPr="00E80DA1" w:rsidRDefault="00BF266E" w:rsidP="002E2A12">
          <w:pPr>
            <w:spacing w:line="360" w:lineRule="auto"/>
            <w:jc w:val="center"/>
            <w:rPr>
              <w:rFonts w:ascii="宋体" w:hAnsi="宋体"/>
            </w:rPr>
          </w:pPr>
          <w:r>
            <w:rPr>
              <w:rFonts w:ascii="宋体" w:hAnsi="宋体" w:hint="eastAsia"/>
              <w:b/>
              <w:bCs/>
              <w:sz w:val="32"/>
              <w:szCs w:val="32"/>
            </w:rPr>
            <w:t>海格力斯</w:t>
          </w:r>
          <w:r w:rsidR="00E45E27" w:rsidRPr="00E45E27">
            <w:rPr>
              <w:rFonts w:ascii="宋体" w:hAnsi="宋体" w:hint="eastAsia"/>
              <w:b/>
              <w:bCs/>
              <w:sz w:val="32"/>
              <w:szCs w:val="32"/>
            </w:rPr>
            <w:t>团队</w:t>
          </w:r>
        </w:p>
      </w:sdtContent>
    </w:sdt>
    <w:p w:rsidR="002E2A12" w:rsidRPr="00152AEB" w:rsidRDefault="002E2A12" w:rsidP="002E2A12">
      <w:pPr>
        <w:spacing w:line="360" w:lineRule="auto"/>
        <w:rPr>
          <w:rFonts w:ascii="宋体" w:hAnsi="宋体"/>
          <w:sz w:val="22"/>
        </w:rPr>
      </w:pPr>
      <w:r>
        <w:rPr>
          <w:rFonts w:ascii="宋体" w:hAnsi="宋体"/>
        </w:rPr>
        <w:br w:type="page"/>
      </w:r>
      <w:r w:rsidRPr="00152AEB">
        <w:rPr>
          <w:rFonts w:ascii="宋体" w:hAnsi="宋体" w:hint="eastAsia"/>
          <w:sz w:val="22"/>
        </w:rPr>
        <w:lastRenderedPageBreak/>
        <w:t>文档历史：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0"/>
        <w:gridCol w:w="992"/>
        <w:gridCol w:w="3402"/>
        <w:gridCol w:w="1136"/>
        <w:gridCol w:w="900"/>
        <w:gridCol w:w="943"/>
      </w:tblGrid>
      <w:tr w:rsidR="004F3A1F" w:rsidRPr="004F3A1F" w:rsidTr="00AE37BE">
        <w:trPr>
          <w:trHeight w:val="471"/>
          <w:jc w:val="center"/>
        </w:trPr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4F3A1F" w:rsidRPr="004F3A1F" w:rsidRDefault="004F3A1F" w:rsidP="00652C66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4F3A1F">
              <w:rPr>
                <w:rFonts w:ascii="宋体" w:hAnsi="宋体" w:hint="eastAsia"/>
                <w:sz w:val="18"/>
                <w:szCs w:val="18"/>
              </w:rPr>
              <w:t>版本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4F3A1F" w:rsidRPr="004F3A1F" w:rsidRDefault="004F3A1F" w:rsidP="005D4AD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4F3A1F">
              <w:rPr>
                <w:rFonts w:ascii="宋体" w:hAnsi="宋体" w:hint="eastAsia"/>
                <w:sz w:val="18"/>
                <w:szCs w:val="18"/>
              </w:rPr>
              <w:t>修订者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4F3A1F" w:rsidRPr="004F3A1F" w:rsidRDefault="004F3A1F" w:rsidP="00652C66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4F3A1F">
              <w:rPr>
                <w:rFonts w:ascii="宋体" w:hAnsi="宋体" w:hint="eastAsia"/>
                <w:sz w:val="18"/>
                <w:szCs w:val="18"/>
              </w:rPr>
              <w:t>修订内容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4F3A1F" w:rsidRPr="004F3A1F" w:rsidRDefault="004F3A1F" w:rsidP="00B85E6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4F3A1F">
              <w:rPr>
                <w:rFonts w:ascii="宋体" w:hAnsi="宋体" w:hint="eastAsia"/>
                <w:sz w:val="18"/>
                <w:szCs w:val="18"/>
              </w:rPr>
              <w:t>修订日期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4F3A1F" w:rsidRPr="004F3A1F" w:rsidRDefault="004F3A1F" w:rsidP="004F3A1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val="en-GB"/>
              </w:rPr>
            </w:pPr>
            <w:r w:rsidRPr="004F3A1F">
              <w:rPr>
                <w:rFonts w:ascii="宋体" w:hAnsi="宋体" w:hint="eastAsia"/>
                <w:sz w:val="18"/>
                <w:szCs w:val="18"/>
                <w:lang w:val="en-GB"/>
              </w:rPr>
              <w:t>审批</w:t>
            </w:r>
            <w:r>
              <w:rPr>
                <w:rFonts w:ascii="宋体" w:hAnsi="宋体" w:hint="eastAsia"/>
                <w:sz w:val="18"/>
                <w:szCs w:val="18"/>
                <w:lang w:val="en-GB"/>
              </w:rPr>
              <w:t>者</w:t>
            </w: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4F3A1F" w:rsidRPr="004F3A1F" w:rsidRDefault="004F3A1F" w:rsidP="00652C66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4F3A1F">
              <w:rPr>
                <w:rFonts w:ascii="宋体" w:hAnsi="宋体" w:hint="eastAsia"/>
                <w:sz w:val="18"/>
                <w:szCs w:val="18"/>
              </w:rPr>
              <w:t>审批日期</w:t>
            </w:r>
          </w:p>
        </w:tc>
      </w:tr>
      <w:tr w:rsidR="004F3A1F" w:rsidRPr="004F3A1F" w:rsidTr="00AE37BE">
        <w:trPr>
          <w:trHeight w:val="471"/>
          <w:jc w:val="center"/>
        </w:trPr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A1F" w:rsidRPr="004F3A1F" w:rsidRDefault="00492C82" w:rsidP="00AE37B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0.</w:t>
            </w:r>
            <w:r w:rsidR="00AE37BE">
              <w:rPr>
                <w:rFonts w:ascii="宋体" w:hAnsi="宋体" w:hint="eastAsia"/>
                <w:sz w:val="18"/>
                <w:szCs w:val="18"/>
              </w:rPr>
              <w:t>1.0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A1F" w:rsidRPr="004F3A1F" w:rsidRDefault="005D4AD8" w:rsidP="005D4AD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王</w:t>
            </w:r>
            <w:r w:rsidR="008E64E4">
              <w:rPr>
                <w:rFonts w:ascii="宋体" w:hAnsi="宋体" w:hint="eastAsia"/>
                <w:sz w:val="18"/>
                <w:szCs w:val="18"/>
              </w:rPr>
              <w:t>梦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A1F" w:rsidRPr="004F3A1F" w:rsidRDefault="00492C82" w:rsidP="00652C66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创建文档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A1F" w:rsidRPr="004F3A1F" w:rsidRDefault="008E64E4" w:rsidP="00492C82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2017/4/5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A1F" w:rsidRPr="004F3A1F" w:rsidRDefault="004F3A1F" w:rsidP="00652C66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F3A1F" w:rsidRPr="004F3A1F" w:rsidRDefault="004F3A1F" w:rsidP="00652C66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F3A1F" w:rsidRPr="004F3A1F" w:rsidTr="00AE37BE">
        <w:trPr>
          <w:trHeight w:val="472"/>
          <w:jc w:val="center"/>
        </w:trPr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A1F" w:rsidRPr="004F3A1F" w:rsidRDefault="004F3A1F" w:rsidP="00652C66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bookmarkStart w:id="2" w:name="_GoBack"/>
            <w:bookmarkEnd w:id="2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A1F" w:rsidRPr="004F3A1F" w:rsidRDefault="004F3A1F" w:rsidP="005D4AD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A1F" w:rsidRPr="004F3A1F" w:rsidRDefault="004F3A1F" w:rsidP="00652C66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A1F" w:rsidRPr="004F3A1F" w:rsidRDefault="004F3A1F" w:rsidP="00B85E6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A1F" w:rsidRPr="004F3A1F" w:rsidRDefault="004F3A1F" w:rsidP="00652C66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F3A1F" w:rsidRPr="004F3A1F" w:rsidRDefault="004F3A1F" w:rsidP="00652C66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F3A1F" w:rsidRPr="004F3A1F" w:rsidTr="00AE37BE">
        <w:trPr>
          <w:trHeight w:val="472"/>
          <w:jc w:val="center"/>
        </w:trPr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A1F" w:rsidRPr="004F3A1F" w:rsidRDefault="004F3A1F" w:rsidP="00652C66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A1F" w:rsidRPr="004F3A1F" w:rsidRDefault="004F3A1F" w:rsidP="005D4AD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A1F" w:rsidRPr="004F3A1F" w:rsidRDefault="004F3A1F" w:rsidP="00652C66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A1F" w:rsidRPr="004F3A1F" w:rsidRDefault="004F3A1F" w:rsidP="00B85E6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A1F" w:rsidRPr="004F3A1F" w:rsidRDefault="004F3A1F" w:rsidP="00652C66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F3A1F" w:rsidRPr="004F3A1F" w:rsidRDefault="004F3A1F" w:rsidP="00652C66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5D4AD8" w:rsidRPr="004F3A1F" w:rsidTr="00AE37BE">
        <w:trPr>
          <w:trHeight w:val="472"/>
          <w:jc w:val="center"/>
        </w:trPr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AD8" w:rsidRPr="004F3A1F" w:rsidRDefault="005D4AD8" w:rsidP="00652C66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AD8" w:rsidRPr="004F3A1F" w:rsidRDefault="005D4AD8" w:rsidP="005D4AD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AD8" w:rsidRPr="004F3A1F" w:rsidRDefault="005D4AD8" w:rsidP="00652C66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AD8" w:rsidRPr="004F3A1F" w:rsidRDefault="005D4AD8" w:rsidP="00B85E6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AD8" w:rsidRPr="004F3A1F" w:rsidRDefault="005D4AD8" w:rsidP="00652C66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D4AD8" w:rsidRPr="004F3A1F" w:rsidRDefault="005D4AD8" w:rsidP="00652C66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5D4AD8" w:rsidRPr="004F3A1F" w:rsidTr="00AE37BE">
        <w:trPr>
          <w:trHeight w:val="472"/>
          <w:jc w:val="center"/>
        </w:trPr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AD8" w:rsidRPr="004F3A1F" w:rsidRDefault="005D4AD8" w:rsidP="00652C66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AD8" w:rsidRPr="004F3A1F" w:rsidRDefault="005D4AD8" w:rsidP="005D4AD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AD8" w:rsidRPr="004F3A1F" w:rsidRDefault="005D4AD8" w:rsidP="00652C66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AD8" w:rsidRPr="004F3A1F" w:rsidRDefault="005D4AD8" w:rsidP="00B85E6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AD8" w:rsidRPr="004F3A1F" w:rsidRDefault="005D4AD8" w:rsidP="00652C66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D4AD8" w:rsidRPr="004F3A1F" w:rsidRDefault="005D4AD8" w:rsidP="00652C66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5D4AD8" w:rsidRPr="004F3A1F" w:rsidTr="00AE37BE">
        <w:trPr>
          <w:trHeight w:val="472"/>
          <w:jc w:val="center"/>
        </w:trPr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AD8" w:rsidRPr="004F3A1F" w:rsidRDefault="005D4AD8" w:rsidP="00652C66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AD8" w:rsidRPr="004F3A1F" w:rsidRDefault="005D4AD8" w:rsidP="005D4AD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AD8" w:rsidRPr="004F3A1F" w:rsidRDefault="005D4AD8" w:rsidP="00652C66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AD8" w:rsidRPr="004F3A1F" w:rsidRDefault="005D4AD8" w:rsidP="00B85E6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AD8" w:rsidRPr="004F3A1F" w:rsidRDefault="005D4AD8" w:rsidP="00652C66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D4AD8" w:rsidRPr="004F3A1F" w:rsidRDefault="005D4AD8" w:rsidP="00652C66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5D4AD8" w:rsidRPr="004F3A1F" w:rsidTr="00AE37BE">
        <w:trPr>
          <w:trHeight w:val="472"/>
          <w:jc w:val="center"/>
        </w:trPr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AD8" w:rsidRPr="004F3A1F" w:rsidRDefault="005D4AD8" w:rsidP="00652C66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AD8" w:rsidRPr="004F3A1F" w:rsidRDefault="005D4AD8" w:rsidP="005D4AD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AD8" w:rsidRPr="004F3A1F" w:rsidRDefault="005D4AD8" w:rsidP="00652C66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AD8" w:rsidRPr="004F3A1F" w:rsidRDefault="005D4AD8" w:rsidP="00B85E6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AD8" w:rsidRPr="004F3A1F" w:rsidRDefault="005D4AD8" w:rsidP="00652C66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D4AD8" w:rsidRPr="004F3A1F" w:rsidRDefault="005D4AD8" w:rsidP="00652C66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F3A1F" w:rsidRPr="004F3A1F" w:rsidTr="00AE37BE">
        <w:trPr>
          <w:trHeight w:val="472"/>
          <w:jc w:val="center"/>
        </w:trPr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A1F" w:rsidRPr="004F3A1F" w:rsidRDefault="004F3A1F" w:rsidP="00652C66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A1F" w:rsidRPr="004F3A1F" w:rsidRDefault="004F3A1F" w:rsidP="005D4AD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A1F" w:rsidRPr="004F3A1F" w:rsidRDefault="004F3A1F" w:rsidP="00652C66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A1F" w:rsidRPr="004F3A1F" w:rsidRDefault="004F3A1F" w:rsidP="00B85E6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A1F" w:rsidRPr="004F3A1F" w:rsidRDefault="004F3A1F" w:rsidP="00652C66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F3A1F" w:rsidRPr="004F3A1F" w:rsidRDefault="004F3A1F" w:rsidP="00652C66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5D4AD8" w:rsidRPr="004F3A1F" w:rsidTr="00AE37BE">
        <w:trPr>
          <w:trHeight w:val="472"/>
          <w:jc w:val="center"/>
        </w:trPr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AD8" w:rsidRPr="004F3A1F" w:rsidRDefault="005D4AD8" w:rsidP="00652C66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AD8" w:rsidRPr="004F3A1F" w:rsidRDefault="005D4AD8" w:rsidP="005D4AD8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AD8" w:rsidRPr="004F3A1F" w:rsidRDefault="005D4AD8" w:rsidP="00652C66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AD8" w:rsidRPr="004F3A1F" w:rsidRDefault="005D4AD8" w:rsidP="00B85E6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AD8" w:rsidRPr="004F3A1F" w:rsidRDefault="005D4AD8" w:rsidP="00652C66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D4AD8" w:rsidRPr="004F3A1F" w:rsidRDefault="005D4AD8" w:rsidP="00652C66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2E2A12" w:rsidRDefault="002E2A12" w:rsidP="002E2A12">
      <w:pPr>
        <w:autoSpaceDE w:val="0"/>
        <w:autoSpaceDN w:val="0"/>
        <w:textAlignment w:val="bottom"/>
      </w:pPr>
    </w:p>
    <w:p w:rsidR="00A51890" w:rsidRPr="004F3A1F" w:rsidRDefault="004F3A1F">
      <w:pPr>
        <w:autoSpaceDE w:val="0"/>
        <w:autoSpaceDN w:val="0"/>
        <w:textAlignment w:val="bottom"/>
        <w:rPr>
          <w:i/>
        </w:rPr>
      </w:pPr>
      <w:r w:rsidRPr="004F3A1F">
        <w:rPr>
          <w:rFonts w:hint="eastAsia"/>
          <w:i/>
        </w:rPr>
        <w:t>填写说明：</w:t>
      </w:r>
    </w:p>
    <w:p w:rsidR="004F3A1F" w:rsidRPr="004F3A1F" w:rsidRDefault="004F3A1F" w:rsidP="004F3A1F">
      <w:pPr>
        <w:numPr>
          <w:ilvl w:val="0"/>
          <w:numId w:val="13"/>
        </w:numPr>
        <w:autoSpaceDE w:val="0"/>
        <w:autoSpaceDN w:val="0"/>
        <w:textAlignment w:val="bottom"/>
        <w:rPr>
          <w:i/>
        </w:rPr>
      </w:pPr>
      <w:r w:rsidRPr="004F3A1F">
        <w:rPr>
          <w:rFonts w:hint="eastAsia"/>
          <w:i/>
        </w:rPr>
        <w:t>版本号规则：版本号采用三级生成规则，即</w:t>
      </w:r>
      <w:r w:rsidRPr="004F3A1F">
        <w:rPr>
          <w:rFonts w:hint="eastAsia"/>
          <w:i/>
        </w:rPr>
        <w:t>0.0.0</w:t>
      </w:r>
      <w:r w:rsidRPr="004F3A1F">
        <w:rPr>
          <w:rFonts w:hint="eastAsia"/>
          <w:i/>
        </w:rPr>
        <w:t>，第一位表示主版本号，每一次正式发布，主版本号加</w:t>
      </w:r>
      <w:r w:rsidRPr="004F3A1F">
        <w:rPr>
          <w:rFonts w:hint="eastAsia"/>
          <w:i/>
        </w:rPr>
        <w:t>1</w:t>
      </w:r>
      <w:r w:rsidRPr="004F3A1F">
        <w:rPr>
          <w:rFonts w:hint="eastAsia"/>
          <w:i/>
        </w:rPr>
        <w:t>，第二位表示从版本号，每一次对文档进行较大范围修订（增、删章节，修改内容主干等），从版本号加</w:t>
      </w:r>
      <w:r w:rsidRPr="004F3A1F">
        <w:rPr>
          <w:rFonts w:hint="eastAsia"/>
          <w:i/>
        </w:rPr>
        <w:t>1</w:t>
      </w:r>
      <w:r w:rsidRPr="004F3A1F">
        <w:rPr>
          <w:rFonts w:hint="eastAsia"/>
          <w:i/>
        </w:rPr>
        <w:t>；第三位为修订版本号，在不改变文档主体内容结构与思想，只做文字上的修饰与调整，则修订版本加</w:t>
      </w:r>
      <w:r w:rsidRPr="004F3A1F">
        <w:rPr>
          <w:rFonts w:hint="eastAsia"/>
          <w:i/>
        </w:rPr>
        <w:t>1</w:t>
      </w:r>
      <w:r w:rsidRPr="004F3A1F">
        <w:rPr>
          <w:rFonts w:hint="eastAsia"/>
          <w:i/>
        </w:rPr>
        <w:t>。版本号不采用进制策略，按规则累加，当上层版本变化时，次级版本归</w:t>
      </w:r>
      <w:r w:rsidRPr="004F3A1F">
        <w:rPr>
          <w:rFonts w:hint="eastAsia"/>
          <w:i/>
        </w:rPr>
        <w:t>0</w:t>
      </w:r>
      <w:r w:rsidRPr="004F3A1F">
        <w:rPr>
          <w:rFonts w:hint="eastAsia"/>
          <w:i/>
        </w:rPr>
        <w:t>。例如</w:t>
      </w:r>
      <w:r w:rsidRPr="004F3A1F">
        <w:rPr>
          <w:rFonts w:hint="eastAsia"/>
          <w:i/>
        </w:rPr>
        <w:t>0.0.92</w:t>
      </w:r>
      <w:r w:rsidRPr="004F3A1F">
        <w:rPr>
          <w:rFonts w:hint="eastAsia"/>
          <w:i/>
        </w:rPr>
        <w:t>，当从版本号升为</w:t>
      </w:r>
      <w:r w:rsidRPr="004F3A1F">
        <w:rPr>
          <w:rFonts w:hint="eastAsia"/>
          <w:i/>
        </w:rPr>
        <w:t>1</w:t>
      </w:r>
      <w:r w:rsidRPr="004F3A1F">
        <w:rPr>
          <w:rFonts w:hint="eastAsia"/>
          <w:i/>
        </w:rPr>
        <w:t>时，修订版本号归</w:t>
      </w:r>
      <w:r w:rsidRPr="004F3A1F">
        <w:rPr>
          <w:rFonts w:hint="eastAsia"/>
          <w:i/>
        </w:rPr>
        <w:t>0</w:t>
      </w:r>
      <w:r w:rsidRPr="004F3A1F">
        <w:rPr>
          <w:rFonts w:hint="eastAsia"/>
          <w:i/>
        </w:rPr>
        <w:t>，成为</w:t>
      </w:r>
      <w:r w:rsidRPr="004F3A1F">
        <w:rPr>
          <w:rFonts w:hint="eastAsia"/>
          <w:i/>
        </w:rPr>
        <w:t>0.1.0</w:t>
      </w:r>
      <w:r w:rsidRPr="004F3A1F">
        <w:rPr>
          <w:rFonts w:hint="eastAsia"/>
          <w:i/>
        </w:rPr>
        <w:t>。</w:t>
      </w:r>
    </w:p>
    <w:p w:rsidR="004F3A1F" w:rsidRDefault="004F3A1F" w:rsidP="004F3A1F">
      <w:pPr>
        <w:numPr>
          <w:ilvl w:val="0"/>
          <w:numId w:val="13"/>
        </w:numPr>
        <w:autoSpaceDE w:val="0"/>
        <w:autoSpaceDN w:val="0"/>
        <w:textAlignment w:val="bottom"/>
        <w:rPr>
          <w:i/>
        </w:rPr>
      </w:pPr>
      <w:r w:rsidRPr="004F3A1F">
        <w:rPr>
          <w:rFonts w:hint="eastAsia"/>
          <w:i/>
        </w:rPr>
        <w:t>修订内容：详细描述修订及修订内容所在章节</w:t>
      </w:r>
    </w:p>
    <w:p w:rsidR="00492C82" w:rsidRPr="004F3A1F" w:rsidRDefault="00492C82" w:rsidP="004F3A1F">
      <w:pPr>
        <w:numPr>
          <w:ilvl w:val="0"/>
          <w:numId w:val="13"/>
        </w:numPr>
        <w:autoSpaceDE w:val="0"/>
        <w:autoSpaceDN w:val="0"/>
        <w:textAlignment w:val="bottom"/>
        <w:rPr>
          <w:i/>
        </w:rPr>
      </w:pPr>
      <w:r>
        <w:rPr>
          <w:rFonts w:hint="eastAsia"/>
          <w:i/>
        </w:rPr>
        <w:t>日期格式：</w:t>
      </w:r>
      <w:r>
        <w:rPr>
          <w:rFonts w:hint="eastAsia"/>
          <w:i/>
        </w:rPr>
        <w:t>yyyy/MM/dd</w:t>
      </w:r>
    </w:p>
    <w:p w:rsidR="00E06494" w:rsidRDefault="00E06494">
      <w:pPr>
        <w:widowControl/>
        <w:jc w:val="left"/>
      </w:pPr>
      <w:bookmarkStart w:id="3" w:name="_Toc303091851"/>
    </w:p>
    <w:p w:rsidR="00E06494" w:rsidRDefault="00E06494">
      <w:pPr>
        <w:widowControl/>
        <w:jc w:val="left"/>
      </w:pPr>
      <w: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noProof/>
          <w:color w:val="auto"/>
          <w:kern w:val="2"/>
          <w:sz w:val="21"/>
          <w:szCs w:val="24"/>
          <w:lang w:val="zh-CN"/>
        </w:rPr>
        <w:id w:val="17728647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E06494" w:rsidRDefault="00E06494" w:rsidP="00E06494">
          <w:pPr>
            <w:pStyle w:val="TOC"/>
            <w:jc w:val="center"/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</w:t>
          </w:r>
          <w:r>
            <w:rPr>
              <w:lang w:val="zh-CN"/>
            </w:rPr>
            <w:t>录</w:t>
          </w:r>
        </w:p>
        <w:p w:rsidR="00597A86" w:rsidRDefault="00BE7921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r>
            <w:fldChar w:fldCharType="begin"/>
          </w:r>
          <w:r w:rsidR="00E06494">
            <w:instrText xml:space="preserve"> TOC \o "1-3" \h \z \u </w:instrText>
          </w:r>
          <w:r>
            <w:fldChar w:fldCharType="separate"/>
          </w:r>
          <w:hyperlink w:anchor="_Toc480893727" w:history="1">
            <w:r w:rsidR="00597A86" w:rsidRPr="00042CFD">
              <w:rPr>
                <w:rStyle w:val="a6"/>
              </w:rPr>
              <w:t xml:space="preserve">1 </w:t>
            </w:r>
            <w:r w:rsidR="00597A86" w:rsidRPr="00042CFD">
              <w:rPr>
                <w:rStyle w:val="a6"/>
              </w:rPr>
              <w:t>引言</w:t>
            </w:r>
            <w:r w:rsidR="00597A86">
              <w:rPr>
                <w:webHidden/>
              </w:rPr>
              <w:tab/>
            </w:r>
            <w:r w:rsidR="00597A86">
              <w:rPr>
                <w:webHidden/>
              </w:rPr>
              <w:fldChar w:fldCharType="begin"/>
            </w:r>
            <w:r w:rsidR="00597A86">
              <w:rPr>
                <w:webHidden/>
              </w:rPr>
              <w:instrText xml:space="preserve"> PAGEREF _Toc480893727 \h </w:instrText>
            </w:r>
            <w:r w:rsidR="00597A86">
              <w:rPr>
                <w:webHidden/>
              </w:rPr>
            </w:r>
            <w:r w:rsidR="00597A86">
              <w:rPr>
                <w:webHidden/>
              </w:rPr>
              <w:fldChar w:fldCharType="separate"/>
            </w:r>
            <w:r w:rsidR="00597A86">
              <w:rPr>
                <w:webHidden/>
              </w:rPr>
              <w:t>5</w:t>
            </w:r>
            <w:r w:rsidR="00597A86">
              <w:rPr>
                <w:webHidden/>
              </w:rPr>
              <w:fldChar w:fldCharType="end"/>
            </w:r>
          </w:hyperlink>
        </w:p>
        <w:p w:rsidR="00597A86" w:rsidRDefault="00597A86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0893728" w:history="1">
            <w:r w:rsidRPr="00042CFD">
              <w:rPr>
                <w:rStyle w:val="a6"/>
              </w:rPr>
              <w:t xml:space="preserve">1.1 </w:t>
            </w:r>
            <w:r w:rsidRPr="00042CFD">
              <w:rPr>
                <w:rStyle w:val="a6"/>
              </w:rPr>
              <w:t>编写目的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_Toc480893728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597A86" w:rsidRDefault="00597A86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0893729" w:history="1">
            <w:r w:rsidRPr="00042CFD">
              <w:rPr>
                <w:rStyle w:val="a6"/>
              </w:rPr>
              <w:t xml:space="preserve">1.2 </w:t>
            </w:r>
            <w:r w:rsidRPr="00042CFD">
              <w:rPr>
                <w:rStyle w:val="a6"/>
              </w:rPr>
              <w:t>项目背景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_Toc480893729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597A86" w:rsidRDefault="00597A86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0893730" w:history="1">
            <w:r w:rsidRPr="00042CFD">
              <w:rPr>
                <w:rStyle w:val="a6"/>
              </w:rPr>
              <w:t xml:space="preserve">1.3 </w:t>
            </w:r>
            <w:r w:rsidRPr="00042CFD">
              <w:rPr>
                <w:rStyle w:val="a6"/>
              </w:rPr>
              <w:t>名词解释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_Toc480893730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597A86" w:rsidRDefault="00597A86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0893731" w:history="1">
            <w:r w:rsidRPr="00042CFD">
              <w:rPr>
                <w:rStyle w:val="a6"/>
              </w:rPr>
              <w:t xml:space="preserve">1.4 </w:t>
            </w:r>
            <w:r w:rsidRPr="00042CFD">
              <w:rPr>
                <w:rStyle w:val="a6"/>
              </w:rPr>
              <w:t>参考资料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_Toc480893731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597A86" w:rsidRDefault="00597A8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0893732" w:history="1">
            <w:r w:rsidRPr="00042CFD">
              <w:rPr>
                <w:rStyle w:val="a6"/>
              </w:rPr>
              <w:t xml:space="preserve">2 </w:t>
            </w:r>
            <w:r w:rsidRPr="00042CFD">
              <w:rPr>
                <w:rStyle w:val="a6"/>
              </w:rPr>
              <w:t>环境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_Toc480893732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597A86" w:rsidRDefault="00597A8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0893733" w:history="1">
            <w:r w:rsidRPr="00042CFD">
              <w:rPr>
                <w:rStyle w:val="a6"/>
              </w:rPr>
              <w:t xml:space="preserve">3 </w:t>
            </w:r>
            <w:r w:rsidRPr="00042CFD">
              <w:rPr>
                <w:rStyle w:val="a6"/>
              </w:rPr>
              <w:t>架构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_Toc480893733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597A86" w:rsidRDefault="00597A86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0893734" w:history="1">
            <w:r w:rsidRPr="00042CFD">
              <w:rPr>
                <w:rStyle w:val="a6"/>
              </w:rPr>
              <w:t xml:space="preserve">3.1 </w:t>
            </w:r>
            <w:r w:rsidRPr="00042CFD">
              <w:rPr>
                <w:rStyle w:val="a6"/>
              </w:rPr>
              <w:t>逻辑架构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_Toc480893734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597A86" w:rsidRDefault="00597A8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0893735" w:history="1">
            <w:r w:rsidRPr="00042CFD">
              <w:rPr>
                <w:rStyle w:val="a6"/>
              </w:rPr>
              <w:t xml:space="preserve">4 </w:t>
            </w:r>
            <w:r w:rsidRPr="00042CFD">
              <w:rPr>
                <w:rStyle w:val="a6"/>
              </w:rPr>
              <w:t>范围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_Toc480893735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597A86" w:rsidRDefault="00597A8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0893736" w:history="1">
            <w:r w:rsidRPr="00042CFD">
              <w:rPr>
                <w:rStyle w:val="a6"/>
              </w:rPr>
              <w:t xml:space="preserve">5 </w:t>
            </w:r>
            <w:r w:rsidRPr="00042CFD">
              <w:rPr>
                <w:rStyle w:val="a6"/>
              </w:rPr>
              <w:t>环境安装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_Toc480893736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597A86" w:rsidRDefault="00597A86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0893737" w:history="1">
            <w:r w:rsidRPr="00042CFD">
              <w:rPr>
                <w:rStyle w:val="a6"/>
              </w:rPr>
              <w:t xml:space="preserve">5.1 </w:t>
            </w:r>
            <w:r w:rsidRPr="00042CFD">
              <w:rPr>
                <w:rStyle w:val="a6"/>
              </w:rPr>
              <w:t>安装</w:t>
            </w:r>
            <w:r w:rsidRPr="00042CFD">
              <w:rPr>
                <w:rStyle w:val="a6"/>
              </w:rPr>
              <w:t>laravel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_Toc480893737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597A86" w:rsidRDefault="00597A86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0893738" w:history="1">
            <w:r w:rsidRPr="00042CFD">
              <w:rPr>
                <w:rStyle w:val="a6"/>
              </w:rPr>
              <w:t xml:space="preserve">5.2 </w:t>
            </w:r>
            <w:r w:rsidRPr="00042CFD">
              <w:rPr>
                <w:rStyle w:val="a6"/>
              </w:rPr>
              <w:t>安装常用工具和依赖库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_Toc480893738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597A86" w:rsidRDefault="00597A86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0893739" w:history="1">
            <w:r w:rsidRPr="00042CFD">
              <w:rPr>
                <w:rStyle w:val="a6"/>
              </w:rPr>
              <w:t xml:space="preserve">5.3 </w:t>
            </w:r>
            <w:r w:rsidRPr="00042CFD">
              <w:rPr>
                <w:rStyle w:val="a6"/>
              </w:rPr>
              <w:t>获取</w:t>
            </w:r>
            <w:r w:rsidRPr="00042CFD">
              <w:rPr>
                <w:rStyle w:val="a6"/>
              </w:rPr>
              <w:t>Nginx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_Toc480893739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597A86" w:rsidRDefault="00597A86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0893740" w:history="1">
            <w:r w:rsidRPr="00042CFD">
              <w:rPr>
                <w:rStyle w:val="a6"/>
              </w:rPr>
              <w:t xml:space="preserve">5.4 </w:t>
            </w:r>
            <w:r w:rsidRPr="00042CFD">
              <w:rPr>
                <w:rStyle w:val="a6"/>
              </w:rPr>
              <w:t>获取</w:t>
            </w:r>
            <w:r w:rsidRPr="00042CFD">
              <w:rPr>
                <w:rStyle w:val="a6"/>
              </w:rPr>
              <w:t>PHP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_Toc480893740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597A86" w:rsidRDefault="00597A86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0893741" w:history="1">
            <w:r w:rsidRPr="00042CFD">
              <w:rPr>
                <w:rStyle w:val="a6"/>
              </w:rPr>
              <w:t xml:space="preserve">5.5 </w:t>
            </w:r>
            <w:r w:rsidRPr="00042CFD">
              <w:rPr>
                <w:rStyle w:val="a6"/>
              </w:rPr>
              <w:t>获取</w:t>
            </w:r>
            <w:r w:rsidRPr="00042CFD">
              <w:rPr>
                <w:rStyle w:val="a6"/>
              </w:rPr>
              <w:t>pecl-memcache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_Toc480893741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597A86" w:rsidRDefault="00597A8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0893742" w:history="1">
            <w:r w:rsidRPr="00042CFD">
              <w:rPr>
                <w:rStyle w:val="a6"/>
              </w:rPr>
              <w:t xml:space="preserve">6 </w:t>
            </w:r>
            <w:r w:rsidRPr="00042CFD">
              <w:rPr>
                <w:rStyle w:val="a6"/>
              </w:rPr>
              <w:t>常见问题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_Toc480893742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597A86" w:rsidRDefault="00597A86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0893743" w:history="1">
            <w:r w:rsidRPr="00042CFD">
              <w:rPr>
                <w:rStyle w:val="a6"/>
              </w:rPr>
              <w:t xml:space="preserve">6.1 </w:t>
            </w:r>
            <w:r w:rsidRPr="00042CFD">
              <w:rPr>
                <w:rStyle w:val="a6"/>
              </w:rPr>
              <w:t>参考</w:t>
            </w:r>
            <w:r w:rsidRPr="00042CFD">
              <w:rPr>
                <w:rStyle w:val="a6"/>
              </w:rPr>
              <w:t>Easywechat</w:t>
            </w:r>
            <w:r w:rsidRPr="00042CFD">
              <w:rPr>
                <w:rStyle w:val="a6"/>
              </w:rPr>
              <w:t>常见问题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_Toc480893743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597A86" w:rsidRDefault="00597A86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0893744" w:history="1">
            <w:r w:rsidRPr="00042CFD">
              <w:rPr>
                <w:rStyle w:val="a6"/>
              </w:rPr>
              <w:t>6.2 Laravel</w:t>
            </w:r>
            <w:r w:rsidRPr="00042CFD">
              <w:rPr>
                <w:rStyle w:val="a6"/>
              </w:rPr>
              <w:t>路由不起作用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_Toc480893744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597A86" w:rsidRDefault="00597A86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0893745" w:history="1">
            <w:r w:rsidRPr="00042CFD">
              <w:rPr>
                <w:rStyle w:val="a6"/>
              </w:rPr>
              <w:t xml:space="preserve">6.2.1 </w:t>
            </w:r>
            <w:r w:rsidRPr="00042CFD">
              <w:rPr>
                <w:rStyle w:val="a6"/>
              </w:rPr>
              <w:t>问题描述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_Toc480893745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597A86" w:rsidRDefault="00597A86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0893746" w:history="1">
            <w:r w:rsidRPr="00042CFD">
              <w:rPr>
                <w:rStyle w:val="a6"/>
              </w:rPr>
              <w:t xml:space="preserve">6.2.2 </w:t>
            </w:r>
            <w:r w:rsidRPr="00042CFD">
              <w:rPr>
                <w:rStyle w:val="a6"/>
              </w:rPr>
              <w:t>解决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_Toc480893746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597A86" w:rsidRDefault="00597A86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0893747" w:history="1">
            <w:r w:rsidRPr="00042CFD">
              <w:rPr>
                <w:rStyle w:val="a6"/>
              </w:rPr>
              <w:t xml:space="preserve">6.2.3 </w:t>
            </w:r>
            <w:r w:rsidRPr="00042CFD">
              <w:rPr>
                <w:rStyle w:val="a6"/>
              </w:rPr>
              <w:t>问题分析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_Toc480893747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597A86" w:rsidRDefault="00597A86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0893748" w:history="1">
            <w:r w:rsidRPr="00042CFD">
              <w:rPr>
                <w:rStyle w:val="a6"/>
              </w:rPr>
              <w:t xml:space="preserve">6.3 </w:t>
            </w:r>
            <w:r w:rsidRPr="00042CFD">
              <w:rPr>
                <w:rStyle w:val="a6"/>
              </w:rPr>
              <w:t>其他问题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_Toc480893748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597A86" w:rsidRDefault="00597A86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80893749" w:history="1">
            <w:r w:rsidRPr="00042CFD">
              <w:rPr>
                <w:rStyle w:val="a6"/>
              </w:rPr>
              <w:t xml:space="preserve">6.3.1 </w:t>
            </w:r>
            <w:r w:rsidRPr="00042CFD">
              <w:rPr>
                <w:rStyle w:val="a6"/>
              </w:rPr>
              <w:t>问题描述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_Toc480893749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E06494" w:rsidRDefault="00BE7921">
          <w:r>
            <w:fldChar w:fldCharType="end"/>
          </w:r>
        </w:p>
      </w:sdtContent>
    </w:sdt>
    <w:p w:rsidR="00F02EA9" w:rsidRDefault="00F02EA9" w:rsidP="00F02EA9">
      <w:pPr>
        <w:pStyle w:val="af"/>
        <w:tabs>
          <w:tab w:val="right" w:leader="dot" w:pos="8296"/>
        </w:tabs>
        <w:ind w:left="840" w:hanging="420"/>
      </w:pPr>
    </w:p>
    <w:p w:rsidR="00F02EA9" w:rsidRDefault="00F02EA9">
      <w:pPr>
        <w:widowControl/>
        <w:jc w:val="left"/>
      </w:pPr>
      <w:r>
        <w:br w:type="page"/>
      </w:r>
    </w:p>
    <w:p w:rsidR="00F02EA9" w:rsidRPr="00143A8C" w:rsidRDefault="00F02EA9" w:rsidP="00143A8C">
      <w:pPr>
        <w:pStyle w:val="af"/>
        <w:tabs>
          <w:tab w:val="right" w:leader="dot" w:pos="8296"/>
        </w:tabs>
        <w:ind w:leftChars="2" w:left="566" w:hanging="562"/>
        <w:jc w:val="center"/>
        <w:rPr>
          <w:b/>
          <w:sz w:val="28"/>
          <w:szCs w:val="28"/>
        </w:rPr>
      </w:pPr>
      <w:r w:rsidRPr="00143A8C">
        <w:rPr>
          <w:rFonts w:hint="eastAsia"/>
          <w:b/>
          <w:sz w:val="28"/>
          <w:szCs w:val="28"/>
        </w:rPr>
        <w:lastRenderedPageBreak/>
        <w:t>图</w:t>
      </w:r>
      <w:r w:rsidRPr="00143A8C">
        <w:rPr>
          <w:rFonts w:hint="eastAsia"/>
          <w:b/>
          <w:sz w:val="28"/>
          <w:szCs w:val="28"/>
        </w:rPr>
        <w:t xml:space="preserve"> </w:t>
      </w:r>
      <w:r w:rsidRPr="00143A8C">
        <w:rPr>
          <w:rFonts w:hint="eastAsia"/>
          <w:b/>
          <w:sz w:val="28"/>
          <w:szCs w:val="28"/>
        </w:rPr>
        <w:t>录</w:t>
      </w:r>
    </w:p>
    <w:p w:rsidR="00143A8C" w:rsidRDefault="00BE7921" w:rsidP="00143A8C">
      <w:pPr>
        <w:pStyle w:val="af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szCs w:val="22"/>
        </w:rPr>
      </w:pPr>
      <w:r>
        <w:fldChar w:fldCharType="begin"/>
      </w:r>
      <w:r w:rsidR="00F02EA9">
        <w:instrText xml:space="preserve"> TOC \h \z \c "</w:instrText>
      </w:r>
      <w:r w:rsidR="00F02EA9">
        <w:instrText>图</w:instrText>
      </w:r>
      <w:r w:rsidR="00F02EA9">
        <w:instrText xml:space="preserve">" </w:instrText>
      </w:r>
      <w:r>
        <w:fldChar w:fldCharType="separate"/>
      </w:r>
      <w:hyperlink w:anchor="_Toc306801549" w:history="1">
        <w:r w:rsidR="00143A8C" w:rsidRPr="003042E4">
          <w:rPr>
            <w:rStyle w:val="a6"/>
            <w:rFonts w:hint="eastAsia"/>
          </w:rPr>
          <w:t>图</w:t>
        </w:r>
        <w:r w:rsidR="00143A8C" w:rsidRPr="003042E4">
          <w:rPr>
            <w:rStyle w:val="a6"/>
          </w:rPr>
          <w:t xml:space="preserve"> 2</w:t>
        </w:r>
        <w:r w:rsidR="00143A8C" w:rsidRPr="003042E4">
          <w:rPr>
            <w:rStyle w:val="a6"/>
          </w:rPr>
          <w:noBreakHyphen/>
          <w:t xml:space="preserve">1 </w:t>
        </w:r>
        <w:r w:rsidR="00143A8C" w:rsidRPr="003042E4">
          <w:rPr>
            <w:rStyle w:val="a6"/>
            <w:rFonts w:hint="eastAsia"/>
          </w:rPr>
          <w:t>逻辑架构图</w:t>
        </w:r>
        <w:r w:rsidR="00143A8C">
          <w:rPr>
            <w:webHidden/>
          </w:rPr>
          <w:tab/>
        </w:r>
        <w:r>
          <w:rPr>
            <w:webHidden/>
          </w:rPr>
          <w:fldChar w:fldCharType="begin"/>
        </w:r>
        <w:r w:rsidR="00143A8C">
          <w:rPr>
            <w:webHidden/>
          </w:rPr>
          <w:instrText xml:space="preserve"> PAGEREF _Toc306801549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43A8C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143A8C" w:rsidRDefault="00143A8C" w:rsidP="00825058">
      <w:pPr>
        <w:pStyle w:val="af"/>
        <w:tabs>
          <w:tab w:val="right" w:leader="dot" w:pos="8296"/>
        </w:tabs>
        <w:ind w:leftChars="47" w:left="298" w:hangingChars="95" w:hanging="199"/>
        <w:rPr>
          <w:rFonts w:asciiTheme="minorHAnsi" w:eastAsiaTheme="minorEastAsia" w:hAnsiTheme="minorHAnsi" w:cstheme="minorBidi"/>
          <w:szCs w:val="22"/>
        </w:rPr>
      </w:pPr>
    </w:p>
    <w:p w:rsidR="00E06494" w:rsidRDefault="00BE7921" w:rsidP="00F02EA9">
      <w:pPr>
        <w:widowControl/>
        <w:ind w:leftChars="2" w:left="4"/>
        <w:jc w:val="left"/>
      </w:pPr>
      <w:r>
        <w:fldChar w:fldCharType="end"/>
      </w:r>
    </w:p>
    <w:p w:rsidR="00E06494" w:rsidRDefault="00E06494">
      <w:pPr>
        <w:widowControl/>
        <w:jc w:val="left"/>
        <w:rPr>
          <w:rFonts w:eastAsia="黑体"/>
          <w:b/>
          <w:bCs/>
          <w:kern w:val="44"/>
          <w:sz w:val="28"/>
          <w:szCs w:val="44"/>
        </w:rPr>
      </w:pPr>
      <w:r>
        <w:br w:type="page"/>
      </w:r>
    </w:p>
    <w:p w:rsidR="00732D2F" w:rsidRDefault="00732D2F" w:rsidP="00732D2F">
      <w:pPr>
        <w:pStyle w:val="1"/>
      </w:pPr>
      <w:bookmarkStart w:id="4" w:name="_Toc306006739"/>
      <w:bookmarkStart w:id="5" w:name="_Toc480893727"/>
      <w:bookmarkEnd w:id="3"/>
      <w:r w:rsidRPr="00D771A0">
        <w:rPr>
          <w:rFonts w:hint="eastAsia"/>
        </w:rPr>
        <w:lastRenderedPageBreak/>
        <w:t>引言</w:t>
      </w:r>
      <w:bookmarkEnd w:id="4"/>
      <w:bookmarkEnd w:id="5"/>
    </w:p>
    <w:p w:rsidR="00732D2F" w:rsidRDefault="00732D2F" w:rsidP="00732D2F">
      <w:pPr>
        <w:pStyle w:val="2"/>
        <w:ind w:left="578" w:hanging="578"/>
      </w:pPr>
      <w:bookmarkStart w:id="6" w:name="_Toc303091852"/>
      <w:bookmarkStart w:id="7" w:name="_Toc306006740"/>
      <w:bookmarkStart w:id="8" w:name="_Toc480893728"/>
      <w:r>
        <w:rPr>
          <w:rFonts w:hint="eastAsia"/>
        </w:rPr>
        <w:t>编写目的</w:t>
      </w:r>
      <w:bookmarkEnd w:id="6"/>
      <w:bookmarkEnd w:id="7"/>
      <w:bookmarkEnd w:id="8"/>
    </w:p>
    <w:p w:rsidR="00732D2F" w:rsidRPr="00732D2F" w:rsidRDefault="00732D2F" w:rsidP="001565AC">
      <w:pPr>
        <w:spacing w:line="360" w:lineRule="auto"/>
        <w:ind w:firstLine="420"/>
      </w:pPr>
      <w:r>
        <w:rPr>
          <w:rFonts w:hint="eastAsia"/>
        </w:rPr>
        <w:t>本文档</w:t>
      </w:r>
      <w:r w:rsidR="001565AC">
        <w:rPr>
          <w:rFonts w:hint="eastAsia"/>
        </w:rPr>
        <w:t>为</w:t>
      </w:r>
      <w:r w:rsidR="001565AC">
        <w:rPr>
          <w:rFonts w:hint="eastAsia"/>
        </w:rPr>
        <w:t>laravel+easywechat</w:t>
      </w:r>
      <w:r w:rsidR="001565AC">
        <w:rPr>
          <w:rFonts w:hint="eastAsia"/>
        </w:rPr>
        <w:t>环境搭建及过程中遇到问题的记录</w:t>
      </w:r>
      <w:r>
        <w:rPr>
          <w:rFonts w:hint="eastAsia"/>
        </w:rPr>
        <w:t>。</w:t>
      </w:r>
    </w:p>
    <w:p w:rsidR="00732D2F" w:rsidRDefault="00732D2F" w:rsidP="00732D2F">
      <w:pPr>
        <w:pStyle w:val="2"/>
        <w:ind w:left="578" w:hanging="578"/>
      </w:pPr>
      <w:bookmarkStart w:id="9" w:name="_Toc303091853"/>
      <w:bookmarkStart w:id="10" w:name="_Toc306006741"/>
      <w:bookmarkStart w:id="11" w:name="_Toc480893729"/>
      <w:r>
        <w:rPr>
          <w:rFonts w:hint="eastAsia"/>
        </w:rPr>
        <w:t>项目背景</w:t>
      </w:r>
      <w:bookmarkEnd w:id="9"/>
      <w:bookmarkEnd w:id="10"/>
      <w:bookmarkEnd w:id="11"/>
    </w:p>
    <w:p w:rsidR="001565AC" w:rsidRPr="001565AC" w:rsidRDefault="001565AC" w:rsidP="001565AC">
      <w:pPr>
        <w:pStyle w:val="a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laravel+easywechat</w:t>
      </w:r>
      <w:r>
        <w:rPr>
          <w:rFonts w:hint="eastAsia"/>
        </w:rPr>
        <w:t>搭建微信公众号</w:t>
      </w:r>
    </w:p>
    <w:p w:rsidR="00732D2F" w:rsidRDefault="00732D2F" w:rsidP="00732D2F">
      <w:pPr>
        <w:pStyle w:val="2"/>
        <w:ind w:left="578" w:hanging="578"/>
      </w:pPr>
      <w:bookmarkStart w:id="12" w:name="_Toc303091854"/>
      <w:bookmarkStart w:id="13" w:name="_Toc306006742"/>
      <w:bookmarkStart w:id="14" w:name="_Toc480893730"/>
      <w:r>
        <w:rPr>
          <w:rFonts w:hint="eastAsia"/>
        </w:rPr>
        <w:t>名词解释</w:t>
      </w:r>
      <w:bookmarkEnd w:id="12"/>
      <w:bookmarkEnd w:id="13"/>
      <w:bookmarkEnd w:id="14"/>
    </w:p>
    <w:p w:rsidR="00FC2F19" w:rsidRDefault="00490CC9" w:rsidP="00732D2F">
      <w:pPr>
        <w:spacing w:line="360" w:lineRule="auto"/>
        <w:ind w:firstLine="420"/>
      </w:pPr>
      <w:r>
        <w:rPr>
          <w:rFonts w:hint="eastAsia"/>
        </w:rPr>
        <w:t>无</w:t>
      </w:r>
      <w:r w:rsidR="00716EB4">
        <w:rPr>
          <w:rFonts w:hint="eastAsia"/>
        </w:rPr>
        <w:t>。</w:t>
      </w:r>
    </w:p>
    <w:p w:rsidR="00732D2F" w:rsidRDefault="00732D2F" w:rsidP="00732D2F">
      <w:pPr>
        <w:pStyle w:val="2"/>
        <w:ind w:left="578" w:hanging="578"/>
      </w:pPr>
      <w:bookmarkStart w:id="15" w:name="_Toc303091855"/>
      <w:bookmarkStart w:id="16" w:name="_Toc306006743"/>
      <w:bookmarkStart w:id="17" w:name="_Toc480893731"/>
      <w:r>
        <w:rPr>
          <w:rFonts w:hint="eastAsia"/>
        </w:rPr>
        <w:t>参考资料</w:t>
      </w:r>
      <w:bookmarkEnd w:id="15"/>
      <w:bookmarkEnd w:id="16"/>
      <w:bookmarkEnd w:id="17"/>
    </w:p>
    <w:p w:rsidR="00732D2F" w:rsidRDefault="00280FBE" w:rsidP="00732D2F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《海格力斯</w:t>
      </w:r>
      <w:r w:rsidR="00F44A90">
        <w:rPr>
          <w:rFonts w:hint="eastAsia"/>
        </w:rPr>
        <w:t>-</w:t>
      </w:r>
      <w:r w:rsidR="00FC2F19">
        <w:rPr>
          <w:rFonts w:hint="eastAsia"/>
        </w:rPr>
        <w:t>架构设计说明书》</w:t>
      </w:r>
    </w:p>
    <w:p w:rsidR="00963CB4" w:rsidRDefault="00963CB4" w:rsidP="00963CB4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《</w:t>
      </w:r>
      <w:r w:rsidRPr="00963CB4">
        <w:rPr>
          <w:rFonts w:hint="eastAsia"/>
        </w:rPr>
        <w:t>CentOS 7 NFS</w:t>
      </w:r>
      <w:r w:rsidRPr="00963CB4">
        <w:rPr>
          <w:rFonts w:hint="eastAsia"/>
        </w:rPr>
        <w:t>服务器和客户端设置</w:t>
      </w:r>
      <w:r>
        <w:rPr>
          <w:rFonts w:hint="eastAsia"/>
        </w:rPr>
        <w:t>》：</w:t>
      </w:r>
      <w:r>
        <w:rPr>
          <w:rFonts w:hint="eastAsia"/>
        </w:rPr>
        <w:t xml:space="preserve"> </w:t>
      </w:r>
    </w:p>
    <w:p w:rsidR="00963CB4" w:rsidRPr="00963CB4" w:rsidRDefault="00963CB4" w:rsidP="00963CB4">
      <w:pPr>
        <w:spacing w:line="360" w:lineRule="auto"/>
        <w:ind w:left="840"/>
      </w:pPr>
      <w:r w:rsidRPr="00963CB4">
        <w:t>http://blog.huatai.me/2014/10/14/CentOS-7-NFS-Server-and-Client-Setup/</w:t>
      </w:r>
    </w:p>
    <w:p w:rsidR="00337E54" w:rsidRDefault="00337E54" w:rsidP="00337E54">
      <w:pPr>
        <w:pStyle w:val="1"/>
      </w:pPr>
      <w:bookmarkStart w:id="18" w:name="_Toc480893732"/>
      <w:r>
        <w:rPr>
          <w:rFonts w:hint="eastAsia"/>
        </w:rPr>
        <w:t>环境</w:t>
      </w:r>
      <w:bookmarkEnd w:id="18"/>
    </w:p>
    <w:p w:rsidR="00337E54" w:rsidRDefault="004C11E3" w:rsidP="0033343D">
      <w:pPr>
        <w:pStyle w:val="a0"/>
      </w:pPr>
      <w:r>
        <w:rPr>
          <w:rFonts w:hint="eastAsia"/>
        </w:rPr>
        <w:t>操作系统</w:t>
      </w:r>
      <w:r w:rsidR="00280FBE">
        <w:rPr>
          <w:rFonts w:hint="eastAsia"/>
        </w:rPr>
        <w:t>CentOS 7.2</w:t>
      </w:r>
      <w:r>
        <w:rPr>
          <w:rFonts w:hint="eastAsia"/>
        </w:rPr>
        <w:t xml:space="preserve"> ( kernel </w:t>
      </w:r>
      <w:r w:rsidR="00280FBE">
        <w:rPr>
          <w:rFonts w:hint="eastAsia"/>
        </w:rPr>
        <w:t>3</w:t>
      </w:r>
      <w:r w:rsidR="00280FBE">
        <w:t>.</w:t>
      </w:r>
      <w:r w:rsidR="00280FBE">
        <w:rPr>
          <w:rFonts w:hint="eastAsia"/>
        </w:rPr>
        <w:t>10</w:t>
      </w:r>
      <w:r w:rsidRPr="004C11E3">
        <w:t>.</w:t>
      </w:r>
      <w:r w:rsidR="007223CE">
        <w:rPr>
          <w:rFonts w:hint="eastAsia"/>
        </w:rPr>
        <w:t xml:space="preserve">x </w:t>
      </w:r>
      <w:r w:rsidR="007223CE">
        <w:rPr>
          <w:rFonts w:hint="eastAsia"/>
        </w:rPr>
        <w:t>或更新版本</w:t>
      </w:r>
      <w:r>
        <w:rPr>
          <w:rFonts w:hint="eastAsia"/>
        </w:rPr>
        <w:t>)</w:t>
      </w:r>
      <w:r w:rsidR="0086151D">
        <w:rPr>
          <w:rFonts w:hint="eastAsia"/>
        </w:rPr>
        <w:t xml:space="preserve"> x86_64</w:t>
      </w:r>
      <w:r w:rsidR="00716EB4">
        <w:rPr>
          <w:rFonts w:hint="eastAsia"/>
        </w:rPr>
        <w:t>。</w:t>
      </w:r>
    </w:p>
    <w:p w:rsidR="00337E54" w:rsidRDefault="00337E54" w:rsidP="00337E54">
      <w:pPr>
        <w:pStyle w:val="1"/>
      </w:pPr>
      <w:bookmarkStart w:id="19" w:name="_Toc480893733"/>
      <w:r>
        <w:rPr>
          <w:rFonts w:hint="eastAsia"/>
        </w:rPr>
        <w:lastRenderedPageBreak/>
        <w:t>架构</w:t>
      </w:r>
      <w:bookmarkEnd w:id="19"/>
    </w:p>
    <w:p w:rsidR="00DB596E" w:rsidRPr="00DB596E" w:rsidRDefault="00DB596E" w:rsidP="00DB596E">
      <w:pPr>
        <w:pStyle w:val="2"/>
      </w:pPr>
      <w:bookmarkStart w:id="20" w:name="_Toc480893734"/>
      <w:r>
        <w:rPr>
          <w:rFonts w:hint="eastAsia"/>
        </w:rPr>
        <w:t>逻辑架构</w:t>
      </w:r>
      <w:bookmarkEnd w:id="20"/>
    </w:p>
    <w:p w:rsidR="00337E54" w:rsidRDefault="005814B8" w:rsidP="00337E54">
      <w:r>
        <w:object w:dxaOrig="11400" w:dyaOrig="128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426pt" o:ole="">
            <v:imagedata r:id="rId9" o:title=""/>
          </v:shape>
          <o:OLEObject Type="Embed" ProgID="Visio.Drawing.15" ShapeID="_x0000_i1025" DrawAspect="Content" ObjectID="_1554635624" r:id="rId10"/>
        </w:object>
      </w:r>
    </w:p>
    <w:p w:rsidR="00DB596E" w:rsidRDefault="00CD7423" w:rsidP="00164FE6">
      <w:pPr>
        <w:pStyle w:val="ae"/>
        <w:jc w:val="center"/>
      </w:pPr>
      <w:bookmarkStart w:id="21" w:name="_Toc306801549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AB4C9E">
        <w:fldChar w:fldCharType="begin"/>
      </w:r>
      <w:r w:rsidR="00AB4C9E">
        <w:instrText xml:space="preserve"> STYLEREF 1 \s </w:instrText>
      </w:r>
      <w:r w:rsidR="00AB4C9E">
        <w:fldChar w:fldCharType="separate"/>
      </w:r>
      <w:r w:rsidR="00DD09BE">
        <w:t>2</w:t>
      </w:r>
      <w:r w:rsidR="00AB4C9E">
        <w:fldChar w:fldCharType="end"/>
      </w:r>
      <w:r w:rsidR="00DD09BE">
        <w:noBreakHyphen/>
      </w:r>
      <w:r w:rsidR="00BE7921">
        <w:fldChar w:fldCharType="begin"/>
      </w:r>
      <w:r w:rsidR="00DD09BE">
        <w:instrText xml:space="preserve"> </w:instrText>
      </w:r>
      <w:r w:rsidR="00DD09BE">
        <w:rPr>
          <w:rFonts w:hint="eastAsia"/>
        </w:rPr>
        <w:instrText xml:space="preserve">SEQ </w:instrText>
      </w:r>
      <w:r w:rsidR="00DD09BE">
        <w:rPr>
          <w:rFonts w:hint="eastAsia"/>
        </w:rPr>
        <w:instrText>图</w:instrText>
      </w:r>
      <w:r w:rsidR="00DD09BE">
        <w:rPr>
          <w:rFonts w:hint="eastAsia"/>
        </w:rPr>
        <w:instrText xml:space="preserve"> \* ARABIC \s 1</w:instrText>
      </w:r>
      <w:r w:rsidR="00DD09BE">
        <w:instrText xml:space="preserve"> </w:instrText>
      </w:r>
      <w:r w:rsidR="00BE7921">
        <w:fldChar w:fldCharType="separate"/>
      </w:r>
      <w:r w:rsidR="00DD09BE">
        <w:t>1</w:t>
      </w:r>
      <w:r w:rsidR="00BE7921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逻辑架构图</w:t>
      </w:r>
      <w:bookmarkEnd w:id="21"/>
    </w:p>
    <w:p w:rsidR="00DD09BE" w:rsidRDefault="00DD09BE" w:rsidP="00164FE6"/>
    <w:p w:rsidR="00337E54" w:rsidRDefault="00337E54" w:rsidP="00337E54">
      <w:pPr>
        <w:pStyle w:val="1"/>
      </w:pPr>
      <w:bookmarkStart w:id="22" w:name="_Toc480893735"/>
      <w:r>
        <w:rPr>
          <w:rFonts w:hint="eastAsia"/>
        </w:rPr>
        <w:t>范围</w:t>
      </w:r>
      <w:bookmarkEnd w:id="22"/>
    </w:p>
    <w:p w:rsidR="00337E54" w:rsidRDefault="00B22078" w:rsidP="0033343D">
      <w:pPr>
        <w:pStyle w:val="a0"/>
      </w:pPr>
      <w:r>
        <w:rPr>
          <w:rFonts w:hint="eastAsia"/>
        </w:rPr>
        <w:t>Nginx 1.10.1</w:t>
      </w:r>
      <w:r w:rsidR="00337E54">
        <w:rPr>
          <w:rFonts w:hint="eastAsia"/>
        </w:rPr>
        <w:t xml:space="preserve"> ( </w:t>
      </w:r>
      <w:r w:rsidR="00337E54" w:rsidRPr="000E747C">
        <w:t>http://www.nginx.org/</w:t>
      </w:r>
      <w:r w:rsidR="00337E54" w:rsidRPr="00E3345E">
        <w:rPr>
          <w:rStyle w:val="a6"/>
          <w:rFonts w:hint="eastAsia"/>
        </w:rPr>
        <w:t xml:space="preserve"> </w:t>
      </w:r>
      <w:r w:rsidR="00337E54">
        <w:rPr>
          <w:rFonts w:hint="eastAsia"/>
        </w:rPr>
        <w:t>)</w:t>
      </w:r>
      <w:r w:rsidR="00CA6A9C">
        <w:rPr>
          <w:rFonts w:hint="eastAsia"/>
        </w:rPr>
        <w:t xml:space="preserve"> </w:t>
      </w:r>
      <w:r w:rsidR="00CA6A9C">
        <w:rPr>
          <w:rFonts w:hint="eastAsia"/>
        </w:rPr>
        <w:t>用于</w:t>
      </w:r>
      <w:r>
        <w:rPr>
          <w:rFonts w:hint="eastAsia"/>
        </w:rPr>
        <w:t>负载均衡、</w:t>
      </w:r>
      <w:r w:rsidR="00CA6A9C">
        <w:rPr>
          <w:rFonts w:hint="eastAsia"/>
        </w:rPr>
        <w:t>静态资源服务</w:t>
      </w:r>
      <w:r>
        <w:rPr>
          <w:rFonts w:hint="eastAsia"/>
        </w:rPr>
        <w:t>、</w:t>
      </w:r>
      <w:r>
        <w:rPr>
          <w:rFonts w:hint="eastAsia"/>
        </w:rPr>
        <w:t>WebServer</w:t>
      </w:r>
    </w:p>
    <w:p w:rsidR="00337E54" w:rsidRDefault="00337E54" w:rsidP="0033343D">
      <w:pPr>
        <w:pStyle w:val="a0"/>
      </w:pPr>
      <w:r>
        <w:rPr>
          <w:rFonts w:hint="eastAsia"/>
        </w:rPr>
        <w:t xml:space="preserve">PHP </w:t>
      </w:r>
      <w:r w:rsidR="00B22078">
        <w:rPr>
          <w:rFonts w:hint="eastAsia"/>
        </w:rPr>
        <w:t>7.0</w:t>
      </w:r>
      <w:r w:rsidR="00821DF5">
        <w:rPr>
          <w:rFonts w:hint="eastAsia"/>
        </w:rPr>
        <w:t>.9</w:t>
      </w:r>
      <w:r>
        <w:rPr>
          <w:rFonts w:hint="eastAsia"/>
        </w:rPr>
        <w:t xml:space="preserve"> (</w:t>
      </w:r>
      <w:r w:rsidRPr="000E747C">
        <w:t>http://www.php.net/</w:t>
      </w:r>
      <w:r>
        <w:rPr>
          <w:rFonts w:hint="eastAsia"/>
        </w:rPr>
        <w:t xml:space="preserve"> )</w:t>
      </w:r>
      <w:r w:rsidR="00CA6A9C">
        <w:rPr>
          <w:rFonts w:hint="eastAsia"/>
        </w:rPr>
        <w:t xml:space="preserve"> </w:t>
      </w:r>
      <w:r w:rsidR="00CA6A9C">
        <w:rPr>
          <w:rFonts w:hint="eastAsia"/>
        </w:rPr>
        <w:t>用于</w:t>
      </w:r>
      <w:r w:rsidR="00B22078">
        <w:rPr>
          <w:rFonts w:hint="eastAsia"/>
        </w:rPr>
        <w:t>PHP-FPM</w:t>
      </w:r>
      <w:r w:rsidR="00CA6A9C">
        <w:rPr>
          <w:rFonts w:hint="eastAsia"/>
        </w:rPr>
        <w:t>服务</w:t>
      </w:r>
    </w:p>
    <w:p w:rsidR="00337E54" w:rsidRDefault="00337E54" w:rsidP="0033343D">
      <w:pPr>
        <w:pStyle w:val="a0"/>
        <w:rPr>
          <w:rStyle w:val="a6"/>
          <w:color w:val="auto"/>
          <w:u w:val="none"/>
        </w:rPr>
      </w:pPr>
      <w:r>
        <w:rPr>
          <w:rFonts w:hint="eastAsia"/>
        </w:rPr>
        <w:t>M</w:t>
      </w:r>
      <w:r w:rsidR="00B22078">
        <w:rPr>
          <w:rFonts w:hint="eastAsia"/>
        </w:rPr>
        <w:t>emcached 1.4.29</w:t>
      </w:r>
      <w:r w:rsidRPr="00B22078">
        <w:rPr>
          <w:rFonts w:hint="eastAsia"/>
        </w:rPr>
        <w:t xml:space="preserve"> ( </w:t>
      </w:r>
      <w:hyperlink r:id="rId11" w:history="1">
        <w:r w:rsidRPr="00245868">
          <w:rPr>
            <w:rStyle w:val="a6"/>
            <w:color w:val="auto"/>
            <w:u w:val="none"/>
          </w:rPr>
          <w:t>http://memcached.org/</w:t>
        </w:r>
      </w:hyperlink>
      <w:r w:rsidR="00E3345E" w:rsidRPr="00245868">
        <w:rPr>
          <w:rStyle w:val="a6"/>
          <w:rFonts w:hint="eastAsia"/>
          <w:color w:val="auto"/>
          <w:u w:val="none"/>
        </w:rPr>
        <w:t xml:space="preserve"> </w:t>
      </w:r>
      <w:r w:rsidRPr="00B22078">
        <w:rPr>
          <w:rStyle w:val="a6"/>
          <w:rFonts w:hint="eastAsia"/>
          <w:color w:val="auto"/>
          <w:u w:val="none"/>
        </w:rPr>
        <w:t>)</w:t>
      </w:r>
      <w:r w:rsidR="00CA6A9C" w:rsidRPr="00B22078">
        <w:rPr>
          <w:rStyle w:val="a6"/>
          <w:rFonts w:hint="eastAsia"/>
          <w:color w:val="auto"/>
          <w:u w:val="none"/>
        </w:rPr>
        <w:t xml:space="preserve"> </w:t>
      </w:r>
      <w:r w:rsidR="00CA6A9C" w:rsidRPr="00B22078">
        <w:rPr>
          <w:rStyle w:val="a6"/>
          <w:rFonts w:hint="eastAsia"/>
          <w:color w:val="auto"/>
          <w:u w:val="none"/>
        </w:rPr>
        <w:t>用于缓存管理与状态管理</w:t>
      </w:r>
    </w:p>
    <w:p w:rsidR="00C55667" w:rsidRPr="00B22078" w:rsidRDefault="00B22078" w:rsidP="0033343D">
      <w:pPr>
        <w:pStyle w:val="a0"/>
      </w:pPr>
      <w:r w:rsidRPr="00B22078">
        <w:rPr>
          <w:rFonts w:hint="eastAsia"/>
        </w:rPr>
        <w:lastRenderedPageBreak/>
        <w:t xml:space="preserve">MySQL </w:t>
      </w:r>
      <w:r>
        <w:rPr>
          <w:rFonts w:hint="eastAsia"/>
        </w:rPr>
        <w:t xml:space="preserve">5.7.13 ( </w:t>
      </w:r>
      <w:r w:rsidR="000E747C" w:rsidRPr="000E747C">
        <w:t>http://dev.mysql.com/</w:t>
      </w:r>
      <w:r w:rsidR="00C55667" w:rsidRPr="00B22078">
        <w:rPr>
          <w:rFonts w:hint="eastAsia"/>
        </w:rPr>
        <w:t xml:space="preserve"> </w:t>
      </w:r>
      <w:r w:rsidR="00146E94" w:rsidRPr="00B22078">
        <w:rPr>
          <w:rFonts w:hint="eastAsia"/>
        </w:rPr>
        <w:t>用于数据存储</w:t>
      </w:r>
    </w:p>
    <w:p w:rsidR="00337E54" w:rsidRDefault="001565AC" w:rsidP="00337E54">
      <w:pPr>
        <w:pStyle w:val="1"/>
      </w:pPr>
      <w:bookmarkStart w:id="23" w:name="_Toc480893736"/>
      <w:r>
        <w:rPr>
          <w:rFonts w:hint="eastAsia"/>
        </w:rPr>
        <w:t>环境安装</w:t>
      </w:r>
      <w:bookmarkEnd w:id="23"/>
    </w:p>
    <w:p w:rsidR="00577441" w:rsidRDefault="001565AC" w:rsidP="00577441">
      <w:pPr>
        <w:pStyle w:val="2"/>
      </w:pPr>
      <w:bookmarkStart w:id="24" w:name="_Toc480893737"/>
      <w:r>
        <w:rPr>
          <w:rFonts w:hint="eastAsia"/>
        </w:rPr>
        <w:t>安装laravel</w:t>
      </w:r>
      <w:bookmarkEnd w:id="24"/>
    </w:p>
    <w:p w:rsidR="001565AC" w:rsidRDefault="001D1DEF" w:rsidP="001565AC">
      <w:pPr>
        <w:pStyle w:val="a0"/>
      </w:pPr>
      <w:r>
        <w:rPr>
          <w:rFonts w:hint="eastAsia"/>
        </w:rPr>
        <w:t>1.laravel</w:t>
      </w:r>
      <w:r>
        <w:rPr>
          <w:rFonts w:hint="eastAsia"/>
        </w:rPr>
        <w:t>官网（</w:t>
      </w:r>
      <w:r w:rsidRPr="001D1DEF">
        <w:t xml:space="preserve"> </w:t>
      </w:r>
      <w:hyperlink r:id="rId12" w:history="1">
        <w:r w:rsidRPr="0014735A">
          <w:rPr>
            <w:rStyle w:val="a6"/>
          </w:rPr>
          <w:t>https://laravel.com/docs/5.4/</w:t>
        </w:r>
      </w:hyperlink>
      <w:r>
        <w:rPr>
          <w:rFonts w:hint="eastAsia"/>
        </w:rPr>
        <w:t>）</w:t>
      </w:r>
      <w:r w:rsidR="001565AC">
        <w:rPr>
          <w:rFonts w:hint="eastAsia"/>
        </w:rPr>
        <w:t>用</w:t>
      </w:r>
      <w:r w:rsidR="001565AC">
        <w:rPr>
          <w:rFonts w:hint="eastAsia"/>
        </w:rPr>
        <w:t>composer</w:t>
      </w:r>
      <w:r w:rsidR="001565AC">
        <w:rPr>
          <w:rFonts w:hint="eastAsia"/>
        </w:rPr>
        <w:t>安装</w:t>
      </w:r>
      <w:r w:rsidR="001565AC">
        <w:rPr>
          <w:rFonts w:hint="eastAsia"/>
        </w:rPr>
        <w:t>laravel</w:t>
      </w:r>
      <w:r>
        <w:rPr>
          <w:rFonts w:hint="eastAsia"/>
        </w:rPr>
        <w:t>，在</w:t>
      </w:r>
      <w:r>
        <w:rPr>
          <w:rFonts w:hint="eastAsia"/>
        </w:rPr>
        <w:t>composer</w:t>
      </w:r>
      <w:r>
        <w:t>.json</w:t>
      </w:r>
      <w:r>
        <w:rPr>
          <w:rFonts w:hint="eastAsia"/>
        </w:rPr>
        <w:t>配置如下：</w:t>
      </w:r>
    </w:p>
    <w:p w:rsidR="001D1DEF" w:rsidRDefault="001D1DEF" w:rsidP="001D1DEF">
      <w:pPr>
        <w:pStyle w:val="a0"/>
      </w:pPr>
      <w:r>
        <w:t>"require": {</w:t>
      </w:r>
    </w:p>
    <w:p w:rsidR="001D1DEF" w:rsidRDefault="001D1DEF" w:rsidP="001D1DEF">
      <w:pPr>
        <w:pStyle w:val="a0"/>
      </w:pPr>
      <w:r>
        <w:t xml:space="preserve">        "php": "&gt;=5.6.4",</w:t>
      </w:r>
    </w:p>
    <w:p w:rsidR="001D1DEF" w:rsidRDefault="001D1DEF" w:rsidP="001D1DEF">
      <w:pPr>
        <w:pStyle w:val="a0"/>
      </w:pPr>
      <w:r>
        <w:tab/>
      </w:r>
      <w:r>
        <w:tab/>
        <w:t>"laravel/installer":"&gt;=5",</w:t>
      </w:r>
    </w:p>
    <w:p w:rsidR="001D1DEF" w:rsidRDefault="001D1DEF" w:rsidP="001D1DEF">
      <w:pPr>
        <w:pStyle w:val="a0"/>
      </w:pPr>
      <w:r>
        <w:tab/>
      </w:r>
      <w:r>
        <w:tab/>
        <w:t>"overtrue/wechat": "~3.1"</w:t>
      </w:r>
    </w:p>
    <w:p w:rsidR="001D1DEF" w:rsidRDefault="001D1DEF" w:rsidP="001D1DEF">
      <w:pPr>
        <w:pStyle w:val="a0"/>
      </w:pPr>
      <w:r>
        <w:t xml:space="preserve">    }</w:t>
      </w:r>
    </w:p>
    <w:p w:rsidR="001D1DEF" w:rsidRDefault="001D1DEF" w:rsidP="001D1DEF">
      <w:pPr>
        <w:pStyle w:val="a0"/>
      </w:pPr>
      <w:r>
        <w:rPr>
          <w:rFonts w:hint="eastAsia"/>
        </w:rPr>
        <w:t>2.</w:t>
      </w:r>
      <w:r>
        <w:rPr>
          <w:rFonts w:hint="eastAsia"/>
        </w:rPr>
        <w:t>在相应的项目目录下执行</w:t>
      </w:r>
      <w:r>
        <w:rPr>
          <w:rFonts w:hint="eastAsia"/>
        </w:rPr>
        <w:t>composer</w:t>
      </w:r>
      <w:r>
        <w:rPr>
          <w:rFonts w:hint="eastAsia"/>
        </w:rPr>
        <w:t>指令：</w:t>
      </w:r>
    </w:p>
    <w:p w:rsidR="00363A5D" w:rsidRDefault="00363A5D" w:rsidP="00363A5D">
      <w:pPr>
        <w:pStyle w:val="a0"/>
      </w:pPr>
      <w:r>
        <w:tab/>
      </w:r>
      <w:r w:rsidR="001D1DEF" w:rsidRPr="00363A5D">
        <w:t>laravel new blog</w:t>
      </w:r>
    </w:p>
    <w:p w:rsidR="00CE210F" w:rsidRPr="00CE210F" w:rsidRDefault="00363A5D" w:rsidP="00363A5D">
      <w:pPr>
        <w:pStyle w:val="a0"/>
        <w:rPr>
          <w:rFonts w:hint="eastAsia"/>
        </w:rPr>
      </w:pPr>
      <w:r>
        <w:tab/>
      </w:r>
      <w:r>
        <w:rPr>
          <w:rFonts w:hint="eastAsia"/>
        </w:rPr>
        <w:t>composer</w:t>
      </w:r>
      <w:r>
        <w:t xml:space="preserve"> update</w:t>
      </w:r>
    </w:p>
    <w:p w:rsidR="00404269" w:rsidRPr="00404269" w:rsidRDefault="00337E54" w:rsidP="00363A5D">
      <w:pPr>
        <w:pStyle w:val="2"/>
        <w:rPr>
          <w:rFonts w:hint="eastAsia"/>
        </w:rPr>
      </w:pPr>
      <w:bookmarkStart w:id="25" w:name="_Toc480893738"/>
      <w:r>
        <w:rPr>
          <w:rFonts w:hint="eastAsia"/>
        </w:rPr>
        <w:t>安装</w:t>
      </w:r>
      <w:r w:rsidR="00F71AB7">
        <w:rPr>
          <w:rFonts w:hint="eastAsia"/>
        </w:rPr>
        <w:t>常用工具和</w:t>
      </w:r>
      <w:r w:rsidR="00E87CC7">
        <w:rPr>
          <w:rFonts w:hint="eastAsia"/>
        </w:rPr>
        <w:t>依赖库</w:t>
      </w:r>
      <w:bookmarkEnd w:id="25"/>
    </w:p>
    <w:p w:rsidR="009D4FF2" w:rsidRPr="009D4FF2" w:rsidRDefault="00337E54" w:rsidP="00363A5D">
      <w:pPr>
        <w:pStyle w:val="2"/>
        <w:ind w:left="578" w:hanging="578"/>
        <w:rPr>
          <w:rFonts w:hint="eastAsia"/>
        </w:rPr>
      </w:pPr>
      <w:bookmarkStart w:id="26" w:name="_Toc480893739"/>
      <w:r>
        <w:rPr>
          <w:rFonts w:hint="eastAsia"/>
        </w:rPr>
        <w:t>获取</w:t>
      </w:r>
      <w:r w:rsidR="00D461E2">
        <w:rPr>
          <w:rFonts w:hint="eastAsia"/>
        </w:rPr>
        <w:t>Ngin</w:t>
      </w:r>
      <w:r w:rsidR="00084E19">
        <w:rPr>
          <w:rFonts w:hint="eastAsia"/>
        </w:rPr>
        <w:t>x</w:t>
      </w:r>
      <w:bookmarkEnd w:id="26"/>
    </w:p>
    <w:p w:rsidR="00850B29" w:rsidRDefault="00337E54" w:rsidP="00363A5D">
      <w:pPr>
        <w:pStyle w:val="2"/>
        <w:ind w:left="578" w:hanging="578"/>
        <w:rPr>
          <w:rFonts w:hint="eastAsia"/>
        </w:rPr>
      </w:pPr>
      <w:bookmarkStart w:id="27" w:name="_Toc480893740"/>
      <w:r>
        <w:rPr>
          <w:rFonts w:hint="eastAsia"/>
        </w:rPr>
        <w:t>获取</w:t>
      </w:r>
      <w:r w:rsidR="00D461E2">
        <w:rPr>
          <w:rFonts w:hint="eastAsia"/>
        </w:rPr>
        <w:t>PHP</w:t>
      </w:r>
      <w:bookmarkEnd w:id="27"/>
    </w:p>
    <w:p w:rsidR="00084E19" w:rsidRDefault="008F5D1D" w:rsidP="00363A5D">
      <w:pPr>
        <w:pStyle w:val="2"/>
        <w:rPr>
          <w:rFonts w:hint="eastAsia"/>
        </w:rPr>
      </w:pPr>
      <w:bookmarkStart w:id="28" w:name="_Toc480893741"/>
      <w:r>
        <w:rPr>
          <w:rFonts w:hint="eastAsia"/>
        </w:rPr>
        <w:t>获取</w:t>
      </w:r>
      <w:r w:rsidRPr="008F5D1D">
        <w:t>pecl-memcache</w:t>
      </w:r>
      <w:bookmarkEnd w:id="28"/>
    </w:p>
    <w:p w:rsidR="00337E54" w:rsidRDefault="00363A5D" w:rsidP="00337E54">
      <w:pPr>
        <w:pStyle w:val="1"/>
      </w:pPr>
      <w:bookmarkStart w:id="29" w:name="_Toc480893742"/>
      <w:r>
        <w:rPr>
          <w:rFonts w:hint="eastAsia"/>
        </w:rPr>
        <w:t>常见问题</w:t>
      </w:r>
      <w:bookmarkEnd w:id="29"/>
    </w:p>
    <w:p w:rsidR="00AB4C9E" w:rsidRDefault="00363A5D" w:rsidP="00AB4C9E">
      <w:pPr>
        <w:pStyle w:val="2"/>
      </w:pPr>
      <w:bookmarkStart w:id="30" w:name="_Toc480893743"/>
      <w:r>
        <w:rPr>
          <w:rFonts w:hint="eastAsia"/>
        </w:rPr>
        <w:t>参考</w:t>
      </w:r>
      <w:r>
        <w:t>E</w:t>
      </w:r>
      <w:r>
        <w:rPr>
          <w:rFonts w:hint="eastAsia"/>
        </w:rPr>
        <w:t>asywechat常见问题</w:t>
      </w:r>
      <w:bookmarkEnd w:id="30"/>
    </w:p>
    <w:p w:rsidR="00363A5D" w:rsidRDefault="00363A5D" w:rsidP="00363A5D">
      <w:pPr>
        <w:pStyle w:val="a0"/>
      </w:pPr>
      <w:r>
        <w:t>E</w:t>
      </w:r>
      <w:r>
        <w:rPr>
          <w:rFonts w:hint="eastAsia"/>
        </w:rPr>
        <w:t>asywechat</w:t>
      </w:r>
      <w:r>
        <w:rPr>
          <w:rFonts w:hint="eastAsia"/>
        </w:rPr>
        <w:t>收录了一些常见的问题，可以参考：</w:t>
      </w:r>
    </w:p>
    <w:p w:rsidR="004473E3" w:rsidRDefault="00363A5D" w:rsidP="00363A5D">
      <w:pPr>
        <w:pStyle w:val="a0"/>
        <w:rPr>
          <w:rFonts w:hint="eastAsia"/>
        </w:rPr>
      </w:pPr>
      <w:r w:rsidRPr="00363A5D">
        <w:t>https://easywechat.org/zh-cn/docs/troubleshooting.html</w:t>
      </w:r>
    </w:p>
    <w:p w:rsidR="0083366B" w:rsidRPr="0083366B" w:rsidRDefault="00363A5D" w:rsidP="0083366B">
      <w:pPr>
        <w:pStyle w:val="2"/>
        <w:rPr>
          <w:rFonts w:hint="eastAsia"/>
        </w:rPr>
      </w:pPr>
      <w:bookmarkStart w:id="31" w:name="_Toc480893744"/>
      <w:r>
        <w:lastRenderedPageBreak/>
        <w:t>L</w:t>
      </w:r>
      <w:r>
        <w:rPr>
          <w:rFonts w:hint="eastAsia"/>
        </w:rPr>
        <w:t>aravel路由不起作用</w:t>
      </w:r>
      <w:bookmarkEnd w:id="31"/>
    </w:p>
    <w:p w:rsidR="000949C9" w:rsidRDefault="0083366B" w:rsidP="00831E62">
      <w:pPr>
        <w:pStyle w:val="3"/>
      </w:pPr>
      <w:bookmarkStart w:id="32" w:name="_Toc480893745"/>
      <w:r>
        <w:rPr>
          <w:rFonts w:hint="eastAsia"/>
        </w:rPr>
        <w:t>问题描述</w:t>
      </w:r>
      <w:bookmarkEnd w:id="32"/>
    </w:p>
    <w:p w:rsidR="00455257" w:rsidRPr="00455257" w:rsidRDefault="0083366B" w:rsidP="0083366B">
      <w:pPr>
        <w:pStyle w:val="a0"/>
        <w:rPr>
          <w:rFonts w:hint="eastAsia"/>
        </w:rPr>
      </w:pPr>
      <w:r>
        <w:t>L</w:t>
      </w:r>
      <w:r>
        <w:rPr>
          <w:rFonts w:hint="eastAsia"/>
        </w:rPr>
        <w:t>aravel</w:t>
      </w:r>
      <w:r>
        <w:rPr>
          <w:rFonts w:hint="eastAsia"/>
        </w:rPr>
        <w:t>路由除了根目录，别的路由配置都不起作用</w:t>
      </w:r>
      <w:r w:rsidR="006F6D6F">
        <w:rPr>
          <w:rFonts w:hint="eastAsia"/>
        </w:rPr>
        <w:t>。</w:t>
      </w:r>
    </w:p>
    <w:p w:rsidR="00272500" w:rsidRDefault="0083366B" w:rsidP="00272500">
      <w:pPr>
        <w:pStyle w:val="3"/>
      </w:pPr>
      <w:bookmarkStart w:id="33" w:name="_Toc480893746"/>
      <w:r>
        <w:rPr>
          <w:rFonts w:hint="eastAsia"/>
        </w:rPr>
        <w:t>解决</w:t>
      </w:r>
      <w:bookmarkEnd w:id="33"/>
    </w:p>
    <w:p w:rsidR="002B4573" w:rsidRDefault="002B4573" w:rsidP="002B4573">
      <w:pPr>
        <w:pStyle w:val="a0"/>
      </w:pPr>
      <w:r>
        <w:rPr>
          <w:rFonts w:hint="eastAsia"/>
        </w:rPr>
        <w:t>在</w:t>
      </w:r>
      <w:r w:rsidR="0083366B">
        <w:rPr>
          <w:rFonts w:hint="eastAsia"/>
        </w:rPr>
        <w:t>apache</w:t>
      </w:r>
      <w:r w:rsidR="0083366B">
        <w:rPr>
          <w:rFonts w:hint="eastAsia"/>
        </w:rPr>
        <w:t>的</w:t>
      </w:r>
      <w:r w:rsidR="0083366B">
        <w:rPr>
          <w:rFonts w:hint="eastAsia"/>
        </w:rPr>
        <w:t>httpd</w:t>
      </w:r>
      <w:r w:rsidR="0083366B">
        <w:t>.conf</w:t>
      </w:r>
      <w:r w:rsidR="0083366B">
        <w:rPr>
          <w:rFonts w:hint="eastAsia"/>
        </w:rPr>
        <w:t>文件做如下修改：</w:t>
      </w:r>
    </w:p>
    <w:p w:rsidR="0083366B" w:rsidRDefault="0083366B" w:rsidP="0083366B">
      <w:pPr>
        <w:pStyle w:val="a0"/>
      </w:pPr>
      <w:r>
        <w:t xml:space="preserve">&lt;Directory /&gt;  </w:t>
      </w:r>
    </w:p>
    <w:p w:rsidR="0083366B" w:rsidRPr="0083366B" w:rsidRDefault="0083366B" w:rsidP="0083366B">
      <w:pPr>
        <w:pStyle w:val="a0"/>
        <w:rPr>
          <w:color w:val="FF0000"/>
        </w:rPr>
      </w:pPr>
      <w:r>
        <w:t xml:space="preserve">    </w:t>
      </w:r>
      <w:r w:rsidRPr="0083366B">
        <w:rPr>
          <w:color w:val="FF0000"/>
        </w:rPr>
        <w:t>AllowOverride All</w:t>
      </w:r>
    </w:p>
    <w:p w:rsidR="0083366B" w:rsidRDefault="0083366B" w:rsidP="0083366B">
      <w:pPr>
        <w:pStyle w:val="a0"/>
      </w:pPr>
      <w:r>
        <w:t xml:space="preserve">    Allow from all</w:t>
      </w:r>
    </w:p>
    <w:p w:rsidR="0083366B" w:rsidRDefault="0083366B" w:rsidP="0083366B">
      <w:pPr>
        <w:pStyle w:val="a0"/>
      </w:pPr>
      <w:r>
        <w:t xml:space="preserve">    #Require all denied</w:t>
      </w:r>
    </w:p>
    <w:p w:rsidR="00091F05" w:rsidRDefault="0083366B" w:rsidP="0083366B">
      <w:pPr>
        <w:pStyle w:val="a0"/>
        <w:rPr>
          <w:rFonts w:hint="eastAsia"/>
        </w:rPr>
      </w:pPr>
      <w:r>
        <w:t>&lt;/Directory&gt;</w:t>
      </w:r>
    </w:p>
    <w:p w:rsidR="00785F7E" w:rsidRDefault="0083366B" w:rsidP="00785F7E">
      <w:pPr>
        <w:pStyle w:val="3"/>
      </w:pPr>
      <w:bookmarkStart w:id="34" w:name="_Toc480893747"/>
      <w:r>
        <w:rPr>
          <w:rFonts w:hint="eastAsia"/>
        </w:rPr>
        <w:t>问题分析</w:t>
      </w:r>
      <w:bookmarkEnd w:id="34"/>
    </w:p>
    <w:p w:rsidR="0083366B" w:rsidRPr="0083366B" w:rsidRDefault="0083366B" w:rsidP="0083366B">
      <w:pPr>
        <w:pStyle w:val="a0"/>
        <w:rPr>
          <w:rFonts w:hint="eastAsia"/>
        </w:rPr>
      </w:pPr>
      <w:r>
        <w:rPr>
          <w:rFonts w:hint="eastAsia"/>
        </w:rPr>
        <w:t>无</w:t>
      </w:r>
    </w:p>
    <w:p w:rsidR="00985B88" w:rsidRDefault="0083366B" w:rsidP="00985B88">
      <w:pPr>
        <w:pStyle w:val="2"/>
      </w:pPr>
      <w:bookmarkStart w:id="35" w:name="_Toc480893748"/>
      <w:r>
        <w:rPr>
          <w:rFonts w:hint="eastAsia"/>
        </w:rPr>
        <w:t>其他问题</w:t>
      </w:r>
      <w:bookmarkEnd w:id="35"/>
    </w:p>
    <w:p w:rsidR="0083366B" w:rsidRPr="0083366B" w:rsidRDefault="0083366B" w:rsidP="0083366B">
      <w:pPr>
        <w:pStyle w:val="3"/>
        <w:rPr>
          <w:rFonts w:hint="eastAsia"/>
        </w:rPr>
      </w:pPr>
      <w:bookmarkStart w:id="36" w:name="_Toc480893749"/>
      <w:r>
        <w:rPr>
          <w:rFonts w:hint="eastAsia"/>
        </w:rPr>
        <w:t>问题描述</w:t>
      </w:r>
      <w:bookmarkEnd w:id="36"/>
    </w:p>
    <w:sectPr w:rsidR="0083366B" w:rsidRPr="0083366B" w:rsidSect="00814BED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0D8F" w:rsidRDefault="00190D8F">
      <w:r>
        <w:separator/>
      </w:r>
    </w:p>
  </w:endnote>
  <w:endnote w:type="continuationSeparator" w:id="0">
    <w:p w:rsidR="00190D8F" w:rsidRDefault="00190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65AC" w:rsidRDefault="001565AC">
    <w:pPr>
      <w:pStyle w:val="a4"/>
      <w:jc w:val="center"/>
    </w:pPr>
    <w:sdt>
      <w:sdtPr>
        <w:rPr>
          <w:rStyle w:val="a8"/>
          <w:rFonts w:hint="eastAsia"/>
        </w:rPr>
        <w:alias w:val="发布日期"/>
        <w:id w:val="177286541"/>
        <w:dataBinding w:prefixMappings="xmlns:ns0='http://schemas.microsoft.com/office/2006/coverPageProps' " w:xpath="/ns0:CoverPageProperties[1]/ns0:PublishDate[1]" w:storeItemID="{55AF091B-3C7A-41E3-B477-F2FDAA23CFDA}"/>
        <w:date w:fullDate="2017-04-25T00:00:00Z">
          <w:dateFormat w:val="yyyy/M/d"/>
          <w:lid w:val="zh-CN"/>
          <w:storeMappedDataAs w:val="dateTime"/>
          <w:calendar w:val="gregorian"/>
        </w:date>
      </w:sdtPr>
      <w:sdtContent>
        <w:r>
          <w:rPr>
            <w:rStyle w:val="a8"/>
            <w:rFonts w:hint="eastAsia"/>
          </w:rPr>
          <w:t>2017/4/25</w:t>
        </w:r>
      </w:sdtContent>
    </w:sdt>
    <w:r>
      <w:rPr>
        <w:rStyle w:val="a8"/>
        <w:rFonts w:hint="eastAsia"/>
      </w:rPr>
      <w:tab/>
    </w:r>
    <w:r>
      <w:rPr>
        <w:rStyle w:val="a8"/>
        <w:rFonts w:hint="eastAsia"/>
      </w:rPr>
      <w:tab/>
    </w: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8E64E4">
      <w:rPr>
        <w:rStyle w:val="a8"/>
      </w:rPr>
      <w:t>8</w:t>
    </w:r>
    <w:r>
      <w:rPr>
        <w:rStyle w:val="a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0D8F" w:rsidRDefault="00190D8F">
      <w:r>
        <w:separator/>
      </w:r>
    </w:p>
  </w:footnote>
  <w:footnote w:type="continuationSeparator" w:id="0">
    <w:p w:rsidR="00190D8F" w:rsidRDefault="00190D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65AC" w:rsidRDefault="001565AC">
    <w:pPr>
      <w:pStyle w:val="a7"/>
    </w:pPr>
    <w:sdt>
      <w:sdtPr>
        <w:rPr>
          <w:rFonts w:asciiTheme="majorHAnsi" w:eastAsiaTheme="majorEastAsia" w:hAnsiTheme="majorHAnsi" w:cstheme="majorBidi"/>
        </w:rPr>
        <w:alias w:val="标题"/>
        <w:id w:val="78404852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</w:rPr>
          <w:t xml:space="preserve">     </w:t>
        </w:r>
      </w:sdtContent>
    </w:sdt>
    <w:r>
      <w:rPr>
        <w:rFonts w:asciiTheme="majorHAnsi" w:eastAsiaTheme="majorEastAsia" w:hAnsiTheme="majorHAnsi" w:cstheme="majorBidi"/>
        <w:color w:val="4F81BD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</w:rPr>
        <w:alias w:val="主题"/>
        <w:id w:val="177286516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 w:hint="eastAsia"/>
          </w:rPr>
          <w:t>Laravel</w:t>
        </w:r>
        <w:r>
          <w:rPr>
            <w:rFonts w:asciiTheme="majorHAnsi" w:eastAsiaTheme="majorEastAsia" w:hAnsiTheme="majorHAnsi" w:cstheme="majorBidi" w:hint="eastAsia"/>
          </w:rPr>
          <w:t>环境搭建及常见问题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94F2A"/>
    <w:multiLevelType w:val="hybridMultilevel"/>
    <w:tmpl w:val="3C8C2C0A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0D9B12CB"/>
    <w:multiLevelType w:val="hybridMultilevel"/>
    <w:tmpl w:val="093EEB36"/>
    <w:lvl w:ilvl="0" w:tplc="30E2CE8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5B612CD"/>
    <w:multiLevelType w:val="multilevel"/>
    <w:tmpl w:val="E7729B60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624" w:hanging="624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40"/>
        </w:tabs>
        <w:ind w:left="864" w:hanging="86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800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2160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520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88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880"/>
        </w:tabs>
        <w:ind w:left="1584" w:hanging="1584"/>
      </w:pPr>
      <w:rPr>
        <w:rFonts w:hint="eastAsia"/>
      </w:rPr>
    </w:lvl>
  </w:abstractNum>
  <w:abstractNum w:abstractNumId="3" w15:restartNumberingAfterBreak="0">
    <w:nsid w:val="165D17EE"/>
    <w:multiLevelType w:val="hybridMultilevel"/>
    <w:tmpl w:val="FC6679F0"/>
    <w:lvl w:ilvl="0" w:tplc="7AC42B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741697"/>
    <w:multiLevelType w:val="multilevel"/>
    <w:tmpl w:val="C8CA814C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5" w15:restartNumberingAfterBreak="0">
    <w:nsid w:val="26512EF3"/>
    <w:multiLevelType w:val="hybridMultilevel"/>
    <w:tmpl w:val="9D9AA5B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1682DC1"/>
    <w:multiLevelType w:val="hybridMultilevel"/>
    <w:tmpl w:val="042201E6"/>
    <w:lvl w:ilvl="0" w:tplc="04090015">
      <w:start w:val="1"/>
      <w:numFmt w:val="upperLetter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355D67BF"/>
    <w:multiLevelType w:val="hybridMultilevel"/>
    <w:tmpl w:val="9D0EC32E"/>
    <w:lvl w:ilvl="0" w:tplc="EAF2C81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1657D4B"/>
    <w:multiLevelType w:val="hybridMultilevel"/>
    <w:tmpl w:val="1B945A96"/>
    <w:lvl w:ilvl="0" w:tplc="CF9C4A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79E3F09"/>
    <w:multiLevelType w:val="hybridMultilevel"/>
    <w:tmpl w:val="DDA0C076"/>
    <w:lvl w:ilvl="0" w:tplc="43021FFE">
      <w:start w:val="165"/>
      <w:numFmt w:val="bullet"/>
      <w:lvlText w:val=""/>
      <w:lvlJc w:val="left"/>
      <w:pPr>
        <w:ind w:left="78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2BD611F"/>
    <w:multiLevelType w:val="multilevel"/>
    <w:tmpl w:val="76FE7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74496A"/>
    <w:multiLevelType w:val="hybridMultilevel"/>
    <w:tmpl w:val="0DC49B38"/>
    <w:lvl w:ilvl="0" w:tplc="05E46C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4F37D6D"/>
    <w:multiLevelType w:val="hybridMultilevel"/>
    <w:tmpl w:val="1E027574"/>
    <w:lvl w:ilvl="0" w:tplc="1A628460">
      <w:start w:val="1"/>
      <w:numFmt w:val="upperLetter"/>
      <w:lvlText w:val="%1."/>
      <w:lvlJc w:val="left"/>
      <w:pPr>
        <w:tabs>
          <w:tab w:val="num" w:pos="840"/>
        </w:tabs>
        <w:ind w:left="840" w:hanging="420"/>
      </w:pPr>
    </w:lvl>
    <w:lvl w:ilvl="1" w:tplc="CC124DB2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EC2182A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459E0E1C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C728BBE6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876774E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7CB6EDD2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3C4CB568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C87024FA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 w15:restartNumberingAfterBreak="0">
    <w:nsid w:val="6BF26CB5"/>
    <w:multiLevelType w:val="hybridMultilevel"/>
    <w:tmpl w:val="69DA6AA8"/>
    <w:lvl w:ilvl="0" w:tplc="B89E069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D2832A0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B0D0A736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6BA29A94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C254C0EE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132016FC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40AC7DEE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B42A447A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8A08BCCC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6D6E6515"/>
    <w:multiLevelType w:val="hybridMultilevel"/>
    <w:tmpl w:val="451EF92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759E01E5"/>
    <w:multiLevelType w:val="hybridMultilevel"/>
    <w:tmpl w:val="AF141BCC"/>
    <w:lvl w:ilvl="0" w:tplc="70FE617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6346CA86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33B4E694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4F3AD496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3981998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2D86B36E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1D8E2926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1D3E34FE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4F001C08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 w15:restartNumberingAfterBreak="0">
    <w:nsid w:val="77303AD3"/>
    <w:multiLevelType w:val="hybridMultilevel"/>
    <w:tmpl w:val="BD7CBA4E"/>
    <w:lvl w:ilvl="0" w:tplc="5B14A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EBD734E"/>
    <w:multiLevelType w:val="hybridMultilevel"/>
    <w:tmpl w:val="8F08B3C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6"/>
  </w:num>
  <w:num w:numId="4">
    <w:abstractNumId w:val="0"/>
  </w:num>
  <w:num w:numId="5">
    <w:abstractNumId w:val="15"/>
  </w:num>
  <w:num w:numId="6">
    <w:abstractNumId w:val="13"/>
  </w:num>
  <w:num w:numId="7">
    <w:abstractNumId w:val="2"/>
  </w:num>
  <w:num w:numId="8">
    <w:abstractNumId w:val="2"/>
  </w:num>
  <w:num w:numId="9">
    <w:abstractNumId w:val="2"/>
  </w:num>
  <w:num w:numId="10">
    <w:abstractNumId w:val="3"/>
  </w:num>
  <w:num w:numId="11">
    <w:abstractNumId w:val="8"/>
  </w:num>
  <w:num w:numId="12">
    <w:abstractNumId w:val="2"/>
  </w:num>
  <w:num w:numId="13">
    <w:abstractNumId w:val="17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4"/>
  </w:num>
  <w:num w:numId="27">
    <w:abstractNumId w:val="14"/>
  </w:num>
  <w:num w:numId="28">
    <w:abstractNumId w:val="7"/>
  </w:num>
  <w:num w:numId="29">
    <w:abstractNumId w:val="9"/>
  </w:num>
  <w:num w:numId="30">
    <w:abstractNumId w:val="5"/>
  </w:num>
  <w:num w:numId="31">
    <w:abstractNumId w:val="10"/>
  </w:num>
  <w:num w:numId="32">
    <w:abstractNumId w:val="16"/>
  </w:num>
  <w:num w:numId="33">
    <w:abstractNumId w:val="1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65753"/>
    <w:rsid w:val="0000233C"/>
    <w:rsid w:val="00005BB8"/>
    <w:rsid w:val="00007890"/>
    <w:rsid w:val="00013954"/>
    <w:rsid w:val="000157F6"/>
    <w:rsid w:val="000164FE"/>
    <w:rsid w:val="00020EC0"/>
    <w:rsid w:val="00021237"/>
    <w:rsid w:val="00027DE1"/>
    <w:rsid w:val="00030B20"/>
    <w:rsid w:val="0003144B"/>
    <w:rsid w:val="000348C1"/>
    <w:rsid w:val="000349BE"/>
    <w:rsid w:val="0003608B"/>
    <w:rsid w:val="00036B63"/>
    <w:rsid w:val="00037D83"/>
    <w:rsid w:val="00043951"/>
    <w:rsid w:val="00046F24"/>
    <w:rsid w:val="000476F9"/>
    <w:rsid w:val="00064AB2"/>
    <w:rsid w:val="00065753"/>
    <w:rsid w:val="0007739E"/>
    <w:rsid w:val="000815A3"/>
    <w:rsid w:val="00082588"/>
    <w:rsid w:val="00084E19"/>
    <w:rsid w:val="0008506B"/>
    <w:rsid w:val="00086F52"/>
    <w:rsid w:val="00091F05"/>
    <w:rsid w:val="00092C42"/>
    <w:rsid w:val="00093C7A"/>
    <w:rsid w:val="00093E21"/>
    <w:rsid w:val="00094137"/>
    <w:rsid w:val="0009444C"/>
    <w:rsid w:val="000949C9"/>
    <w:rsid w:val="0009593A"/>
    <w:rsid w:val="00096624"/>
    <w:rsid w:val="000B0FC4"/>
    <w:rsid w:val="000B3D9E"/>
    <w:rsid w:val="000B7981"/>
    <w:rsid w:val="000C04E7"/>
    <w:rsid w:val="000C2058"/>
    <w:rsid w:val="000C4805"/>
    <w:rsid w:val="000D0724"/>
    <w:rsid w:val="000D2407"/>
    <w:rsid w:val="000D2490"/>
    <w:rsid w:val="000D4472"/>
    <w:rsid w:val="000E03AC"/>
    <w:rsid w:val="000E1874"/>
    <w:rsid w:val="000E6D8A"/>
    <w:rsid w:val="000E747C"/>
    <w:rsid w:val="000F4AE9"/>
    <w:rsid w:val="00102E7C"/>
    <w:rsid w:val="00107BDB"/>
    <w:rsid w:val="001111D4"/>
    <w:rsid w:val="00112A2A"/>
    <w:rsid w:val="001133CD"/>
    <w:rsid w:val="00114971"/>
    <w:rsid w:val="001151DE"/>
    <w:rsid w:val="001168D0"/>
    <w:rsid w:val="00116D5B"/>
    <w:rsid w:val="0012030C"/>
    <w:rsid w:val="001203BB"/>
    <w:rsid w:val="001213CB"/>
    <w:rsid w:val="0013208C"/>
    <w:rsid w:val="00133EE0"/>
    <w:rsid w:val="00134667"/>
    <w:rsid w:val="00135F8D"/>
    <w:rsid w:val="00140635"/>
    <w:rsid w:val="00141967"/>
    <w:rsid w:val="00142484"/>
    <w:rsid w:val="00143A8C"/>
    <w:rsid w:val="00145E9A"/>
    <w:rsid w:val="00146E94"/>
    <w:rsid w:val="00150AA4"/>
    <w:rsid w:val="00152AEB"/>
    <w:rsid w:val="001553AD"/>
    <w:rsid w:val="001565AC"/>
    <w:rsid w:val="0016072E"/>
    <w:rsid w:val="00161753"/>
    <w:rsid w:val="0016341C"/>
    <w:rsid w:val="00163F17"/>
    <w:rsid w:val="00164FE6"/>
    <w:rsid w:val="00165DB7"/>
    <w:rsid w:val="00167ADF"/>
    <w:rsid w:val="00170E16"/>
    <w:rsid w:val="001808B9"/>
    <w:rsid w:val="00190D8F"/>
    <w:rsid w:val="001A3BDB"/>
    <w:rsid w:val="001A6CF2"/>
    <w:rsid w:val="001A7653"/>
    <w:rsid w:val="001A79F9"/>
    <w:rsid w:val="001B08C4"/>
    <w:rsid w:val="001B4DF1"/>
    <w:rsid w:val="001B7084"/>
    <w:rsid w:val="001B7939"/>
    <w:rsid w:val="001C3A5A"/>
    <w:rsid w:val="001C473C"/>
    <w:rsid w:val="001C536A"/>
    <w:rsid w:val="001C718F"/>
    <w:rsid w:val="001C7D0C"/>
    <w:rsid w:val="001D1DEF"/>
    <w:rsid w:val="001D6BC5"/>
    <w:rsid w:val="001D746C"/>
    <w:rsid w:val="001E2749"/>
    <w:rsid w:val="001F6F20"/>
    <w:rsid w:val="00200698"/>
    <w:rsid w:val="002067E1"/>
    <w:rsid w:val="002071B0"/>
    <w:rsid w:val="00215A5A"/>
    <w:rsid w:val="00216640"/>
    <w:rsid w:val="0022476C"/>
    <w:rsid w:val="002432D6"/>
    <w:rsid w:val="00245868"/>
    <w:rsid w:val="0024799C"/>
    <w:rsid w:val="0025016C"/>
    <w:rsid w:val="00250207"/>
    <w:rsid w:val="002521D1"/>
    <w:rsid w:val="0025254F"/>
    <w:rsid w:val="00252D4B"/>
    <w:rsid w:val="00253F23"/>
    <w:rsid w:val="00255696"/>
    <w:rsid w:val="002561E7"/>
    <w:rsid w:val="00256C7E"/>
    <w:rsid w:val="00261078"/>
    <w:rsid w:val="002621C2"/>
    <w:rsid w:val="0026349E"/>
    <w:rsid w:val="0026570A"/>
    <w:rsid w:val="002715DE"/>
    <w:rsid w:val="00272500"/>
    <w:rsid w:val="0027263D"/>
    <w:rsid w:val="002730CE"/>
    <w:rsid w:val="00276CD3"/>
    <w:rsid w:val="00280FBE"/>
    <w:rsid w:val="00284A14"/>
    <w:rsid w:val="00287E5B"/>
    <w:rsid w:val="00290BB0"/>
    <w:rsid w:val="00291682"/>
    <w:rsid w:val="00291DF4"/>
    <w:rsid w:val="0029272B"/>
    <w:rsid w:val="00293B2D"/>
    <w:rsid w:val="002949D6"/>
    <w:rsid w:val="002A2788"/>
    <w:rsid w:val="002A52F9"/>
    <w:rsid w:val="002A697F"/>
    <w:rsid w:val="002B2699"/>
    <w:rsid w:val="002B4205"/>
    <w:rsid w:val="002B4573"/>
    <w:rsid w:val="002B60A4"/>
    <w:rsid w:val="002B6D62"/>
    <w:rsid w:val="002C1CAB"/>
    <w:rsid w:val="002C6733"/>
    <w:rsid w:val="002D5703"/>
    <w:rsid w:val="002D5B32"/>
    <w:rsid w:val="002D5DF1"/>
    <w:rsid w:val="002D62E3"/>
    <w:rsid w:val="002D674C"/>
    <w:rsid w:val="002D6B9B"/>
    <w:rsid w:val="002D6FE3"/>
    <w:rsid w:val="002E2A12"/>
    <w:rsid w:val="002E4B9D"/>
    <w:rsid w:val="002E4CD9"/>
    <w:rsid w:val="002E7417"/>
    <w:rsid w:val="002F0F99"/>
    <w:rsid w:val="002F263B"/>
    <w:rsid w:val="002F2CFC"/>
    <w:rsid w:val="002F3013"/>
    <w:rsid w:val="002F45D3"/>
    <w:rsid w:val="00302094"/>
    <w:rsid w:val="003024C5"/>
    <w:rsid w:val="003072D2"/>
    <w:rsid w:val="0031104B"/>
    <w:rsid w:val="00311F83"/>
    <w:rsid w:val="0031543C"/>
    <w:rsid w:val="00320BFF"/>
    <w:rsid w:val="0032119A"/>
    <w:rsid w:val="00321EAD"/>
    <w:rsid w:val="00324D98"/>
    <w:rsid w:val="0032560A"/>
    <w:rsid w:val="00326C34"/>
    <w:rsid w:val="0033343D"/>
    <w:rsid w:val="003335D0"/>
    <w:rsid w:val="0033483F"/>
    <w:rsid w:val="0033510A"/>
    <w:rsid w:val="00336453"/>
    <w:rsid w:val="00336933"/>
    <w:rsid w:val="00337E54"/>
    <w:rsid w:val="00343BDD"/>
    <w:rsid w:val="00347039"/>
    <w:rsid w:val="00351C35"/>
    <w:rsid w:val="003525DB"/>
    <w:rsid w:val="00354458"/>
    <w:rsid w:val="00355E21"/>
    <w:rsid w:val="00360A1C"/>
    <w:rsid w:val="00363730"/>
    <w:rsid w:val="00363A5D"/>
    <w:rsid w:val="00365AAE"/>
    <w:rsid w:val="00365B64"/>
    <w:rsid w:val="0036666C"/>
    <w:rsid w:val="00366A7A"/>
    <w:rsid w:val="00367329"/>
    <w:rsid w:val="003705B2"/>
    <w:rsid w:val="003720F3"/>
    <w:rsid w:val="00372AE3"/>
    <w:rsid w:val="00375B07"/>
    <w:rsid w:val="003770C8"/>
    <w:rsid w:val="00377C38"/>
    <w:rsid w:val="0038584A"/>
    <w:rsid w:val="00387597"/>
    <w:rsid w:val="00393C30"/>
    <w:rsid w:val="00393DC2"/>
    <w:rsid w:val="003970DC"/>
    <w:rsid w:val="003A0764"/>
    <w:rsid w:val="003A0948"/>
    <w:rsid w:val="003A0E50"/>
    <w:rsid w:val="003A1B88"/>
    <w:rsid w:val="003A2399"/>
    <w:rsid w:val="003A29A0"/>
    <w:rsid w:val="003A4B03"/>
    <w:rsid w:val="003A60EF"/>
    <w:rsid w:val="003B00CD"/>
    <w:rsid w:val="003B015D"/>
    <w:rsid w:val="003B1170"/>
    <w:rsid w:val="003C2491"/>
    <w:rsid w:val="003C4619"/>
    <w:rsid w:val="003C4EC8"/>
    <w:rsid w:val="003C7A97"/>
    <w:rsid w:val="003D0EDD"/>
    <w:rsid w:val="003D5DBC"/>
    <w:rsid w:val="003E1BF7"/>
    <w:rsid w:val="003E5FA9"/>
    <w:rsid w:val="003E65D7"/>
    <w:rsid w:val="003F0214"/>
    <w:rsid w:val="003F064A"/>
    <w:rsid w:val="003F1169"/>
    <w:rsid w:val="003F32D9"/>
    <w:rsid w:val="003F65A7"/>
    <w:rsid w:val="003F65DE"/>
    <w:rsid w:val="0040335B"/>
    <w:rsid w:val="00404269"/>
    <w:rsid w:val="00405515"/>
    <w:rsid w:val="00405B02"/>
    <w:rsid w:val="00405DC1"/>
    <w:rsid w:val="004060AC"/>
    <w:rsid w:val="00410E0B"/>
    <w:rsid w:val="00415EB3"/>
    <w:rsid w:val="00417F8E"/>
    <w:rsid w:val="00420BDE"/>
    <w:rsid w:val="004217EB"/>
    <w:rsid w:val="00421D3B"/>
    <w:rsid w:val="00421E40"/>
    <w:rsid w:val="004230BB"/>
    <w:rsid w:val="00423DD0"/>
    <w:rsid w:val="004263FA"/>
    <w:rsid w:val="00427E3D"/>
    <w:rsid w:val="004308A1"/>
    <w:rsid w:val="00431160"/>
    <w:rsid w:val="004331C6"/>
    <w:rsid w:val="004427BA"/>
    <w:rsid w:val="004473E3"/>
    <w:rsid w:val="00454FC2"/>
    <w:rsid w:val="00455257"/>
    <w:rsid w:val="0045575C"/>
    <w:rsid w:val="00455BC0"/>
    <w:rsid w:val="00457E29"/>
    <w:rsid w:val="00466BBE"/>
    <w:rsid w:val="0047204C"/>
    <w:rsid w:val="00472F7F"/>
    <w:rsid w:val="004733E1"/>
    <w:rsid w:val="00473F77"/>
    <w:rsid w:val="00476F2E"/>
    <w:rsid w:val="00482792"/>
    <w:rsid w:val="0048522B"/>
    <w:rsid w:val="00485710"/>
    <w:rsid w:val="00485AD2"/>
    <w:rsid w:val="00486A20"/>
    <w:rsid w:val="0048737B"/>
    <w:rsid w:val="00490CC9"/>
    <w:rsid w:val="00492C82"/>
    <w:rsid w:val="00493649"/>
    <w:rsid w:val="004976AB"/>
    <w:rsid w:val="004978DA"/>
    <w:rsid w:val="00497967"/>
    <w:rsid w:val="00497C9C"/>
    <w:rsid w:val="004A1EE5"/>
    <w:rsid w:val="004A7A0D"/>
    <w:rsid w:val="004B4DF7"/>
    <w:rsid w:val="004B7E14"/>
    <w:rsid w:val="004C0B2E"/>
    <w:rsid w:val="004C11E3"/>
    <w:rsid w:val="004C386D"/>
    <w:rsid w:val="004C53D2"/>
    <w:rsid w:val="004C751C"/>
    <w:rsid w:val="004D3BFA"/>
    <w:rsid w:val="004D4FD3"/>
    <w:rsid w:val="004D5A62"/>
    <w:rsid w:val="004D5CB5"/>
    <w:rsid w:val="004D6524"/>
    <w:rsid w:val="004E0204"/>
    <w:rsid w:val="004E1B85"/>
    <w:rsid w:val="004E242E"/>
    <w:rsid w:val="004E6D24"/>
    <w:rsid w:val="004F292B"/>
    <w:rsid w:val="004F36AA"/>
    <w:rsid w:val="004F3A1F"/>
    <w:rsid w:val="004F6170"/>
    <w:rsid w:val="004F73A6"/>
    <w:rsid w:val="004F7ACB"/>
    <w:rsid w:val="005008EB"/>
    <w:rsid w:val="005028B1"/>
    <w:rsid w:val="00503746"/>
    <w:rsid w:val="0050508C"/>
    <w:rsid w:val="0050702A"/>
    <w:rsid w:val="00515E6D"/>
    <w:rsid w:val="00516DD7"/>
    <w:rsid w:val="00521EA4"/>
    <w:rsid w:val="0052273F"/>
    <w:rsid w:val="00522EE6"/>
    <w:rsid w:val="00532462"/>
    <w:rsid w:val="00532A4F"/>
    <w:rsid w:val="00533B40"/>
    <w:rsid w:val="00535ED9"/>
    <w:rsid w:val="0053736F"/>
    <w:rsid w:val="00537B23"/>
    <w:rsid w:val="00540A75"/>
    <w:rsid w:val="00541D07"/>
    <w:rsid w:val="00546120"/>
    <w:rsid w:val="00550B63"/>
    <w:rsid w:val="0055104E"/>
    <w:rsid w:val="00551E05"/>
    <w:rsid w:val="00554A5B"/>
    <w:rsid w:val="0055529F"/>
    <w:rsid w:val="00562486"/>
    <w:rsid w:val="00563700"/>
    <w:rsid w:val="0056395E"/>
    <w:rsid w:val="00565FC3"/>
    <w:rsid w:val="00566243"/>
    <w:rsid w:val="00566555"/>
    <w:rsid w:val="005670A9"/>
    <w:rsid w:val="005703B3"/>
    <w:rsid w:val="005711DF"/>
    <w:rsid w:val="00571624"/>
    <w:rsid w:val="00571B1E"/>
    <w:rsid w:val="00572480"/>
    <w:rsid w:val="00575263"/>
    <w:rsid w:val="00576631"/>
    <w:rsid w:val="00576F41"/>
    <w:rsid w:val="00577441"/>
    <w:rsid w:val="005814B8"/>
    <w:rsid w:val="00597A86"/>
    <w:rsid w:val="005A0E93"/>
    <w:rsid w:val="005A2CBB"/>
    <w:rsid w:val="005A4100"/>
    <w:rsid w:val="005B2CCF"/>
    <w:rsid w:val="005B4AA4"/>
    <w:rsid w:val="005C213A"/>
    <w:rsid w:val="005C2B54"/>
    <w:rsid w:val="005C3EBC"/>
    <w:rsid w:val="005C6891"/>
    <w:rsid w:val="005C6B40"/>
    <w:rsid w:val="005D20A6"/>
    <w:rsid w:val="005D3570"/>
    <w:rsid w:val="005D4AD8"/>
    <w:rsid w:val="005D61C9"/>
    <w:rsid w:val="005E06F5"/>
    <w:rsid w:val="005E2F1D"/>
    <w:rsid w:val="005E31F9"/>
    <w:rsid w:val="005E4564"/>
    <w:rsid w:val="005E6752"/>
    <w:rsid w:val="005F1242"/>
    <w:rsid w:val="00600525"/>
    <w:rsid w:val="00601162"/>
    <w:rsid w:val="00607578"/>
    <w:rsid w:val="006102DE"/>
    <w:rsid w:val="00612BC8"/>
    <w:rsid w:val="0062451F"/>
    <w:rsid w:val="00626EAD"/>
    <w:rsid w:val="00627981"/>
    <w:rsid w:val="006414AC"/>
    <w:rsid w:val="00652022"/>
    <w:rsid w:val="00652C66"/>
    <w:rsid w:val="00653684"/>
    <w:rsid w:val="00656117"/>
    <w:rsid w:val="0065686B"/>
    <w:rsid w:val="00657EBA"/>
    <w:rsid w:val="006639DB"/>
    <w:rsid w:val="00666FBC"/>
    <w:rsid w:val="006721F3"/>
    <w:rsid w:val="00674515"/>
    <w:rsid w:val="00674A9C"/>
    <w:rsid w:val="00680D86"/>
    <w:rsid w:val="0068141C"/>
    <w:rsid w:val="00681F78"/>
    <w:rsid w:val="00693827"/>
    <w:rsid w:val="00695AC7"/>
    <w:rsid w:val="00696943"/>
    <w:rsid w:val="00697482"/>
    <w:rsid w:val="006A0C1B"/>
    <w:rsid w:val="006A25E5"/>
    <w:rsid w:val="006A4DAA"/>
    <w:rsid w:val="006A6A0D"/>
    <w:rsid w:val="006B55DA"/>
    <w:rsid w:val="006C0E5F"/>
    <w:rsid w:val="006C27AD"/>
    <w:rsid w:val="006C7599"/>
    <w:rsid w:val="006C7E3A"/>
    <w:rsid w:val="006D1222"/>
    <w:rsid w:val="006D293D"/>
    <w:rsid w:val="006D4D14"/>
    <w:rsid w:val="006D692B"/>
    <w:rsid w:val="006D6A7E"/>
    <w:rsid w:val="006E0850"/>
    <w:rsid w:val="006E089F"/>
    <w:rsid w:val="006E1D5C"/>
    <w:rsid w:val="006E1DDA"/>
    <w:rsid w:val="006E1EEE"/>
    <w:rsid w:val="006F0845"/>
    <w:rsid w:val="006F1D87"/>
    <w:rsid w:val="006F37F4"/>
    <w:rsid w:val="006F5052"/>
    <w:rsid w:val="006F6D6F"/>
    <w:rsid w:val="00700518"/>
    <w:rsid w:val="007011EC"/>
    <w:rsid w:val="00701CE5"/>
    <w:rsid w:val="00704A4A"/>
    <w:rsid w:val="007051D6"/>
    <w:rsid w:val="00706B83"/>
    <w:rsid w:val="00710904"/>
    <w:rsid w:val="00710D2D"/>
    <w:rsid w:val="00711362"/>
    <w:rsid w:val="00711677"/>
    <w:rsid w:val="00712D5C"/>
    <w:rsid w:val="007148EB"/>
    <w:rsid w:val="00716EB4"/>
    <w:rsid w:val="00717303"/>
    <w:rsid w:val="007218BB"/>
    <w:rsid w:val="007223CE"/>
    <w:rsid w:val="0072248C"/>
    <w:rsid w:val="0072382B"/>
    <w:rsid w:val="00723C04"/>
    <w:rsid w:val="00725B96"/>
    <w:rsid w:val="00730322"/>
    <w:rsid w:val="00731E2C"/>
    <w:rsid w:val="00732D2F"/>
    <w:rsid w:val="00734B01"/>
    <w:rsid w:val="007351D4"/>
    <w:rsid w:val="007418F1"/>
    <w:rsid w:val="0074214C"/>
    <w:rsid w:val="00743F08"/>
    <w:rsid w:val="00746A13"/>
    <w:rsid w:val="007470EF"/>
    <w:rsid w:val="00747492"/>
    <w:rsid w:val="007547F1"/>
    <w:rsid w:val="00754B9E"/>
    <w:rsid w:val="00760CA8"/>
    <w:rsid w:val="00761B7B"/>
    <w:rsid w:val="007624C2"/>
    <w:rsid w:val="00762FD8"/>
    <w:rsid w:val="0076374E"/>
    <w:rsid w:val="00770698"/>
    <w:rsid w:val="00772A72"/>
    <w:rsid w:val="00780B87"/>
    <w:rsid w:val="007831E2"/>
    <w:rsid w:val="00785F7E"/>
    <w:rsid w:val="00786F23"/>
    <w:rsid w:val="00791A9B"/>
    <w:rsid w:val="007921C0"/>
    <w:rsid w:val="00795E84"/>
    <w:rsid w:val="00796E7A"/>
    <w:rsid w:val="007979CF"/>
    <w:rsid w:val="007A5F88"/>
    <w:rsid w:val="007B6372"/>
    <w:rsid w:val="007B686C"/>
    <w:rsid w:val="007B6B17"/>
    <w:rsid w:val="007C5A44"/>
    <w:rsid w:val="007D10DE"/>
    <w:rsid w:val="007D156D"/>
    <w:rsid w:val="007D1A75"/>
    <w:rsid w:val="007D3524"/>
    <w:rsid w:val="007D42BD"/>
    <w:rsid w:val="007D5B13"/>
    <w:rsid w:val="007D7FA6"/>
    <w:rsid w:val="007E0864"/>
    <w:rsid w:val="007E1F7B"/>
    <w:rsid w:val="007E3678"/>
    <w:rsid w:val="007F5B22"/>
    <w:rsid w:val="007F5CC1"/>
    <w:rsid w:val="007F64BB"/>
    <w:rsid w:val="0080783A"/>
    <w:rsid w:val="00807B4C"/>
    <w:rsid w:val="00810AAA"/>
    <w:rsid w:val="0081481D"/>
    <w:rsid w:val="00814BED"/>
    <w:rsid w:val="00820D32"/>
    <w:rsid w:val="00821DF5"/>
    <w:rsid w:val="00825058"/>
    <w:rsid w:val="0082729D"/>
    <w:rsid w:val="0082740D"/>
    <w:rsid w:val="00831E62"/>
    <w:rsid w:val="0083366B"/>
    <w:rsid w:val="00833FF5"/>
    <w:rsid w:val="0083615B"/>
    <w:rsid w:val="0084333A"/>
    <w:rsid w:val="008442BE"/>
    <w:rsid w:val="00844D3B"/>
    <w:rsid w:val="00845060"/>
    <w:rsid w:val="00847942"/>
    <w:rsid w:val="0085046B"/>
    <w:rsid w:val="00850B29"/>
    <w:rsid w:val="00853AE8"/>
    <w:rsid w:val="008546FA"/>
    <w:rsid w:val="00861271"/>
    <w:rsid w:val="0086151D"/>
    <w:rsid w:val="00864254"/>
    <w:rsid w:val="00864269"/>
    <w:rsid w:val="00866EF5"/>
    <w:rsid w:val="0086738C"/>
    <w:rsid w:val="0087000E"/>
    <w:rsid w:val="00875A95"/>
    <w:rsid w:val="008766BD"/>
    <w:rsid w:val="00877839"/>
    <w:rsid w:val="008805FD"/>
    <w:rsid w:val="00890B20"/>
    <w:rsid w:val="0089592E"/>
    <w:rsid w:val="00897B12"/>
    <w:rsid w:val="008A2A9C"/>
    <w:rsid w:val="008A34FA"/>
    <w:rsid w:val="008A4B45"/>
    <w:rsid w:val="008A7FCC"/>
    <w:rsid w:val="008B1CE6"/>
    <w:rsid w:val="008D24D5"/>
    <w:rsid w:val="008D350A"/>
    <w:rsid w:val="008E3D7F"/>
    <w:rsid w:val="008E64E4"/>
    <w:rsid w:val="008F1C4E"/>
    <w:rsid w:val="008F1FA9"/>
    <w:rsid w:val="008F50AA"/>
    <w:rsid w:val="008F5D1D"/>
    <w:rsid w:val="0090094E"/>
    <w:rsid w:val="00903D1C"/>
    <w:rsid w:val="00912306"/>
    <w:rsid w:val="009133EF"/>
    <w:rsid w:val="00914ED7"/>
    <w:rsid w:val="00922D57"/>
    <w:rsid w:val="0092326B"/>
    <w:rsid w:val="00924505"/>
    <w:rsid w:val="00925826"/>
    <w:rsid w:val="00925AF8"/>
    <w:rsid w:val="00925E79"/>
    <w:rsid w:val="00931F3D"/>
    <w:rsid w:val="009363E1"/>
    <w:rsid w:val="0093689A"/>
    <w:rsid w:val="00941BEB"/>
    <w:rsid w:val="009424B8"/>
    <w:rsid w:val="00945C9C"/>
    <w:rsid w:val="009514A0"/>
    <w:rsid w:val="009543CB"/>
    <w:rsid w:val="00960A79"/>
    <w:rsid w:val="00961AE7"/>
    <w:rsid w:val="009638F2"/>
    <w:rsid w:val="00963CB4"/>
    <w:rsid w:val="00964A85"/>
    <w:rsid w:val="00964E2E"/>
    <w:rsid w:val="0096578E"/>
    <w:rsid w:val="0096595F"/>
    <w:rsid w:val="00972F1F"/>
    <w:rsid w:val="009740EB"/>
    <w:rsid w:val="009760C9"/>
    <w:rsid w:val="00980B20"/>
    <w:rsid w:val="0098179B"/>
    <w:rsid w:val="0098497D"/>
    <w:rsid w:val="00985B88"/>
    <w:rsid w:val="00991D9D"/>
    <w:rsid w:val="00994288"/>
    <w:rsid w:val="00994BD2"/>
    <w:rsid w:val="00997093"/>
    <w:rsid w:val="00997DC1"/>
    <w:rsid w:val="009A084A"/>
    <w:rsid w:val="009A0928"/>
    <w:rsid w:val="009A35A0"/>
    <w:rsid w:val="009B2693"/>
    <w:rsid w:val="009B5B1E"/>
    <w:rsid w:val="009C0739"/>
    <w:rsid w:val="009C1080"/>
    <w:rsid w:val="009C6C0B"/>
    <w:rsid w:val="009C7951"/>
    <w:rsid w:val="009D4FF2"/>
    <w:rsid w:val="009D58F7"/>
    <w:rsid w:val="009D796C"/>
    <w:rsid w:val="009F284E"/>
    <w:rsid w:val="009F7F77"/>
    <w:rsid w:val="00A01225"/>
    <w:rsid w:val="00A03D01"/>
    <w:rsid w:val="00A11F85"/>
    <w:rsid w:val="00A136DA"/>
    <w:rsid w:val="00A160B8"/>
    <w:rsid w:val="00A22F3B"/>
    <w:rsid w:val="00A33331"/>
    <w:rsid w:val="00A4020B"/>
    <w:rsid w:val="00A40959"/>
    <w:rsid w:val="00A421F2"/>
    <w:rsid w:val="00A42DAF"/>
    <w:rsid w:val="00A43E26"/>
    <w:rsid w:val="00A447B8"/>
    <w:rsid w:val="00A44882"/>
    <w:rsid w:val="00A4635D"/>
    <w:rsid w:val="00A511B0"/>
    <w:rsid w:val="00A51890"/>
    <w:rsid w:val="00A57C8F"/>
    <w:rsid w:val="00A60C36"/>
    <w:rsid w:val="00A63458"/>
    <w:rsid w:val="00A63C09"/>
    <w:rsid w:val="00A64E35"/>
    <w:rsid w:val="00A67AAE"/>
    <w:rsid w:val="00A743D1"/>
    <w:rsid w:val="00A8255C"/>
    <w:rsid w:val="00A9612F"/>
    <w:rsid w:val="00AA260F"/>
    <w:rsid w:val="00AA51E2"/>
    <w:rsid w:val="00AA577D"/>
    <w:rsid w:val="00AA58A3"/>
    <w:rsid w:val="00AB40EA"/>
    <w:rsid w:val="00AB4C9E"/>
    <w:rsid w:val="00AB4DB0"/>
    <w:rsid w:val="00AB5FB3"/>
    <w:rsid w:val="00AC1E05"/>
    <w:rsid w:val="00AC27E3"/>
    <w:rsid w:val="00AC38D4"/>
    <w:rsid w:val="00AC4E60"/>
    <w:rsid w:val="00AC547B"/>
    <w:rsid w:val="00AC6311"/>
    <w:rsid w:val="00AC6590"/>
    <w:rsid w:val="00AC78BC"/>
    <w:rsid w:val="00AD0211"/>
    <w:rsid w:val="00AD2706"/>
    <w:rsid w:val="00AD63E6"/>
    <w:rsid w:val="00AE04EF"/>
    <w:rsid w:val="00AE11C3"/>
    <w:rsid w:val="00AE37BE"/>
    <w:rsid w:val="00AE5992"/>
    <w:rsid w:val="00AF1020"/>
    <w:rsid w:val="00AF4DD1"/>
    <w:rsid w:val="00AF6A0E"/>
    <w:rsid w:val="00B021F0"/>
    <w:rsid w:val="00B04C7F"/>
    <w:rsid w:val="00B07E2E"/>
    <w:rsid w:val="00B12C25"/>
    <w:rsid w:val="00B12D96"/>
    <w:rsid w:val="00B142E7"/>
    <w:rsid w:val="00B14EAB"/>
    <w:rsid w:val="00B22078"/>
    <w:rsid w:val="00B258EF"/>
    <w:rsid w:val="00B27C2A"/>
    <w:rsid w:val="00B50D09"/>
    <w:rsid w:val="00B52A53"/>
    <w:rsid w:val="00B53715"/>
    <w:rsid w:val="00B54F43"/>
    <w:rsid w:val="00B62289"/>
    <w:rsid w:val="00B6279D"/>
    <w:rsid w:val="00B6375F"/>
    <w:rsid w:val="00B64E1E"/>
    <w:rsid w:val="00B73EDA"/>
    <w:rsid w:val="00B764FC"/>
    <w:rsid w:val="00B76B8D"/>
    <w:rsid w:val="00B8086C"/>
    <w:rsid w:val="00B815DF"/>
    <w:rsid w:val="00B8173A"/>
    <w:rsid w:val="00B84E29"/>
    <w:rsid w:val="00B85C20"/>
    <w:rsid w:val="00B85E6C"/>
    <w:rsid w:val="00B86FD7"/>
    <w:rsid w:val="00B93B70"/>
    <w:rsid w:val="00B93B83"/>
    <w:rsid w:val="00B96E13"/>
    <w:rsid w:val="00BB493F"/>
    <w:rsid w:val="00BB6CD5"/>
    <w:rsid w:val="00BB726F"/>
    <w:rsid w:val="00BC1D07"/>
    <w:rsid w:val="00BC4B5E"/>
    <w:rsid w:val="00BC4DBB"/>
    <w:rsid w:val="00BC62C0"/>
    <w:rsid w:val="00BD00BF"/>
    <w:rsid w:val="00BD0940"/>
    <w:rsid w:val="00BD3069"/>
    <w:rsid w:val="00BD54D7"/>
    <w:rsid w:val="00BD622D"/>
    <w:rsid w:val="00BE1E7E"/>
    <w:rsid w:val="00BE6F22"/>
    <w:rsid w:val="00BE7921"/>
    <w:rsid w:val="00BF1031"/>
    <w:rsid w:val="00BF18D1"/>
    <w:rsid w:val="00BF266E"/>
    <w:rsid w:val="00BF68AE"/>
    <w:rsid w:val="00BF6E62"/>
    <w:rsid w:val="00C03EB2"/>
    <w:rsid w:val="00C040C0"/>
    <w:rsid w:val="00C07C0D"/>
    <w:rsid w:val="00C117EA"/>
    <w:rsid w:val="00C11A8C"/>
    <w:rsid w:val="00C277A2"/>
    <w:rsid w:val="00C332E7"/>
    <w:rsid w:val="00C33E56"/>
    <w:rsid w:val="00C347FA"/>
    <w:rsid w:val="00C40AFA"/>
    <w:rsid w:val="00C4376D"/>
    <w:rsid w:val="00C45818"/>
    <w:rsid w:val="00C47941"/>
    <w:rsid w:val="00C55667"/>
    <w:rsid w:val="00C5590A"/>
    <w:rsid w:val="00C63F75"/>
    <w:rsid w:val="00C743CA"/>
    <w:rsid w:val="00C76DE5"/>
    <w:rsid w:val="00C7701E"/>
    <w:rsid w:val="00C82FCD"/>
    <w:rsid w:val="00C93975"/>
    <w:rsid w:val="00C945A4"/>
    <w:rsid w:val="00C94D8C"/>
    <w:rsid w:val="00C95385"/>
    <w:rsid w:val="00CA12D1"/>
    <w:rsid w:val="00CA61E9"/>
    <w:rsid w:val="00CA69B9"/>
    <w:rsid w:val="00CA6A9C"/>
    <w:rsid w:val="00CA6AD9"/>
    <w:rsid w:val="00CA70ED"/>
    <w:rsid w:val="00CB04D5"/>
    <w:rsid w:val="00CB1E0C"/>
    <w:rsid w:val="00CB2441"/>
    <w:rsid w:val="00CB2670"/>
    <w:rsid w:val="00CB61B6"/>
    <w:rsid w:val="00CC388A"/>
    <w:rsid w:val="00CC3E58"/>
    <w:rsid w:val="00CC636C"/>
    <w:rsid w:val="00CC7265"/>
    <w:rsid w:val="00CD0A2B"/>
    <w:rsid w:val="00CD26D7"/>
    <w:rsid w:val="00CD324F"/>
    <w:rsid w:val="00CD58CD"/>
    <w:rsid w:val="00CD7423"/>
    <w:rsid w:val="00CE210F"/>
    <w:rsid w:val="00CE5A20"/>
    <w:rsid w:val="00CE7066"/>
    <w:rsid w:val="00CF2582"/>
    <w:rsid w:val="00CF40E8"/>
    <w:rsid w:val="00CF4214"/>
    <w:rsid w:val="00CF754A"/>
    <w:rsid w:val="00D0327B"/>
    <w:rsid w:val="00D03457"/>
    <w:rsid w:val="00D0526F"/>
    <w:rsid w:val="00D0623A"/>
    <w:rsid w:val="00D06481"/>
    <w:rsid w:val="00D06D16"/>
    <w:rsid w:val="00D10D15"/>
    <w:rsid w:val="00D3782A"/>
    <w:rsid w:val="00D413DE"/>
    <w:rsid w:val="00D461E2"/>
    <w:rsid w:val="00D4730F"/>
    <w:rsid w:val="00D55E92"/>
    <w:rsid w:val="00D573EB"/>
    <w:rsid w:val="00D61134"/>
    <w:rsid w:val="00D716CD"/>
    <w:rsid w:val="00D73D05"/>
    <w:rsid w:val="00D763EF"/>
    <w:rsid w:val="00D771A0"/>
    <w:rsid w:val="00D77253"/>
    <w:rsid w:val="00D77314"/>
    <w:rsid w:val="00D814A7"/>
    <w:rsid w:val="00D875BF"/>
    <w:rsid w:val="00D87F4A"/>
    <w:rsid w:val="00D90FA7"/>
    <w:rsid w:val="00D9450E"/>
    <w:rsid w:val="00DA667C"/>
    <w:rsid w:val="00DB11EE"/>
    <w:rsid w:val="00DB2FC7"/>
    <w:rsid w:val="00DB38FD"/>
    <w:rsid w:val="00DB596E"/>
    <w:rsid w:val="00DC01AA"/>
    <w:rsid w:val="00DC680C"/>
    <w:rsid w:val="00DC7600"/>
    <w:rsid w:val="00DD09BE"/>
    <w:rsid w:val="00DD155E"/>
    <w:rsid w:val="00DD1C4B"/>
    <w:rsid w:val="00DD63A4"/>
    <w:rsid w:val="00DE117E"/>
    <w:rsid w:val="00DE3D4A"/>
    <w:rsid w:val="00DE57CF"/>
    <w:rsid w:val="00DE5864"/>
    <w:rsid w:val="00DF2C7A"/>
    <w:rsid w:val="00DF4777"/>
    <w:rsid w:val="00DF5543"/>
    <w:rsid w:val="00DF77F8"/>
    <w:rsid w:val="00E0013F"/>
    <w:rsid w:val="00E0065F"/>
    <w:rsid w:val="00E01E65"/>
    <w:rsid w:val="00E06494"/>
    <w:rsid w:val="00E07A3E"/>
    <w:rsid w:val="00E102DD"/>
    <w:rsid w:val="00E15734"/>
    <w:rsid w:val="00E15C10"/>
    <w:rsid w:val="00E23310"/>
    <w:rsid w:val="00E25265"/>
    <w:rsid w:val="00E27225"/>
    <w:rsid w:val="00E3345E"/>
    <w:rsid w:val="00E35401"/>
    <w:rsid w:val="00E3698E"/>
    <w:rsid w:val="00E41C6C"/>
    <w:rsid w:val="00E45E27"/>
    <w:rsid w:val="00E46FAA"/>
    <w:rsid w:val="00E52F9E"/>
    <w:rsid w:val="00E52FE6"/>
    <w:rsid w:val="00E530FE"/>
    <w:rsid w:val="00E62687"/>
    <w:rsid w:val="00E636BC"/>
    <w:rsid w:val="00E70037"/>
    <w:rsid w:val="00E7099A"/>
    <w:rsid w:val="00E776D0"/>
    <w:rsid w:val="00E80DA1"/>
    <w:rsid w:val="00E81401"/>
    <w:rsid w:val="00E81F08"/>
    <w:rsid w:val="00E87CC7"/>
    <w:rsid w:val="00E9009A"/>
    <w:rsid w:val="00E93A10"/>
    <w:rsid w:val="00EA07E4"/>
    <w:rsid w:val="00EA1111"/>
    <w:rsid w:val="00EA4352"/>
    <w:rsid w:val="00EA44CB"/>
    <w:rsid w:val="00EA4695"/>
    <w:rsid w:val="00EA7458"/>
    <w:rsid w:val="00EB6547"/>
    <w:rsid w:val="00EC07D6"/>
    <w:rsid w:val="00EC0C49"/>
    <w:rsid w:val="00EC414F"/>
    <w:rsid w:val="00ED30CD"/>
    <w:rsid w:val="00ED577F"/>
    <w:rsid w:val="00EF0B6B"/>
    <w:rsid w:val="00EF0F70"/>
    <w:rsid w:val="00EF1796"/>
    <w:rsid w:val="00EF7EEB"/>
    <w:rsid w:val="00F0161A"/>
    <w:rsid w:val="00F02EA9"/>
    <w:rsid w:val="00F03607"/>
    <w:rsid w:val="00F07186"/>
    <w:rsid w:val="00F07578"/>
    <w:rsid w:val="00F11CAC"/>
    <w:rsid w:val="00F14CA2"/>
    <w:rsid w:val="00F165D2"/>
    <w:rsid w:val="00F17514"/>
    <w:rsid w:val="00F20A2F"/>
    <w:rsid w:val="00F23D9A"/>
    <w:rsid w:val="00F249A7"/>
    <w:rsid w:val="00F25E4B"/>
    <w:rsid w:val="00F26F45"/>
    <w:rsid w:val="00F27805"/>
    <w:rsid w:val="00F27830"/>
    <w:rsid w:val="00F30303"/>
    <w:rsid w:val="00F329E5"/>
    <w:rsid w:val="00F37400"/>
    <w:rsid w:val="00F37A62"/>
    <w:rsid w:val="00F37EE8"/>
    <w:rsid w:val="00F44A90"/>
    <w:rsid w:val="00F51259"/>
    <w:rsid w:val="00F55080"/>
    <w:rsid w:val="00F61361"/>
    <w:rsid w:val="00F62DAF"/>
    <w:rsid w:val="00F63334"/>
    <w:rsid w:val="00F64CE7"/>
    <w:rsid w:val="00F65EB1"/>
    <w:rsid w:val="00F66698"/>
    <w:rsid w:val="00F71AB7"/>
    <w:rsid w:val="00F720F2"/>
    <w:rsid w:val="00F74E6C"/>
    <w:rsid w:val="00F764FC"/>
    <w:rsid w:val="00F77FBE"/>
    <w:rsid w:val="00F81621"/>
    <w:rsid w:val="00F86596"/>
    <w:rsid w:val="00F879B0"/>
    <w:rsid w:val="00F93DA5"/>
    <w:rsid w:val="00F948C9"/>
    <w:rsid w:val="00F97F71"/>
    <w:rsid w:val="00FA25E3"/>
    <w:rsid w:val="00FA4620"/>
    <w:rsid w:val="00FA5E67"/>
    <w:rsid w:val="00FA7BDC"/>
    <w:rsid w:val="00FB3B80"/>
    <w:rsid w:val="00FB3BD1"/>
    <w:rsid w:val="00FB6A7E"/>
    <w:rsid w:val="00FC29AC"/>
    <w:rsid w:val="00FC2F19"/>
    <w:rsid w:val="00FC3060"/>
    <w:rsid w:val="00FC3443"/>
    <w:rsid w:val="00FC6A77"/>
    <w:rsid w:val="00FC7BB3"/>
    <w:rsid w:val="00FD1F20"/>
    <w:rsid w:val="00FD67B2"/>
    <w:rsid w:val="00FF3C4B"/>
    <w:rsid w:val="00FF3F3E"/>
    <w:rsid w:val="00FF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3E66DE"/>
  <w15:docId w15:val="{6B888060-F436-4A10-9974-0A4766C9E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42BD"/>
    <w:pPr>
      <w:widowControl w:val="0"/>
      <w:jc w:val="both"/>
    </w:pPr>
    <w:rPr>
      <w:noProof/>
      <w:kern w:val="2"/>
      <w:sz w:val="21"/>
      <w:szCs w:val="24"/>
    </w:rPr>
  </w:style>
  <w:style w:type="paragraph" w:styleId="1">
    <w:name w:val="heading 1"/>
    <w:basedOn w:val="a"/>
    <w:next w:val="a0"/>
    <w:qFormat/>
    <w:rsid w:val="00D771A0"/>
    <w:pPr>
      <w:keepNext/>
      <w:keepLines/>
      <w:numPr>
        <w:numId w:val="1"/>
      </w:numPr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0"/>
    <w:qFormat/>
    <w:rsid w:val="00C07C0D"/>
    <w:pPr>
      <w:keepNext/>
      <w:keepLines/>
      <w:numPr>
        <w:ilvl w:val="1"/>
        <w:numId w:val="1"/>
      </w:numPr>
      <w:spacing w:before="260" w:after="260" w:line="360" w:lineRule="auto"/>
      <w:outlineLvl w:val="1"/>
    </w:pPr>
    <w:rPr>
      <w:rFonts w:ascii="黑体" w:eastAsia="黑体" w:hAnsi="Arial"/>
      <w:b/>
      <w:bCs/>
      <w:sz w:val="24"/>
      <w:szCs w:val="32"/>
    </w:rPr>
  </w:style>
  <w:style w:type="paragraph" w:styleId="3">
    <w:name w:val="heading 3"/>
    <w:basedOn w:val="a"/>
    <w:next w:val="a0"/>
    <w:qFormat/>
    <w:rsid w:val="007D42BD"/>
    <w:pPr>
      <w:keepNext/>
      <w:keepLines/>
      <w:numPr>
        <w:ilvl w:val="2"/>
        <w:numId w:val="1"/>
      </w:numPr>
      <w:spacing w:before="260" w:after="260" w:line="360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0"/>
    <w:qFormat/>
    <w:rsid w:val="00861271"/>
    <w:pPr>
      <w:keepNext/>
      <w:keepLines/>
      <w:numPr>
        <w:ilvl w:val="3"/>
        <w:numId w:val="1"/>
      </w:numPr>
      <w:tabs>
        <w:tab w:val="clear" w:pos="1440"/>
        <w:tab w:val="num" w:pos="851"/>
      </w:tabs>
      <w:spacing w:before="120" w:after="120" w:line="360" w:lineRule="auto"/>
      <w:ind w:left="851" w:hanging="851"/>
      <w:outlineLvl w:val="3"/>
    </w:pPr>
    <w:rPr>
      <w:rFonts w:ascii="宋体" w:hAnsi="宋体"/>
      <w:b/>
      <w:bCs/>
      <w:szCs w:val="28"/>
    </w:rPr>
  </w:style>
  <w:style w:type="paragraph" w:styleId="5">
    <w:name w:val="heading 5"/>
    <w:basedOn w:val="a"/>
    <w:next w:val="a0"/>
    <w:qFormat/>
    <w:rsid w:val="00D06481"/>
    <w:pPr>
      <w:keepNext/>
      <w:keepLines/>
      <w:numPr>
        <w:ilvl w:val="4"/>
        <w:numId w:val="1"/>
      </w:numPr>
      <w:tabs>
        <w:tab w:val="clear" w:pos="1800"/>
        <w:tab w:val="num" w:pos="993"/>
      </w:tabs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qFormat/>
    <w:rsid w:val="007D42B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7D42B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7D42B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7D42B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"/>
    <w:rsid w:val="007D42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toc 1"/>
    <w:basedOn w:val="a"/>
    <w:next w:val="a"/>
    <w:autoRedefine/>
    <w:uiPriority w:val="39"/>
    <w:rsid w:val="007D42BD"/>
  </w:style>
  <w:style w:type="paragraph" w:styleId="20">
    <w:name w:val="toc 2"/>
    <w:basedOn w:val="a"/>
    <w:next w:val="a"/>
    <w:autoRedefine/>
    <w:uiPriority w:val="39"/>
    <w:rsid w:val="007D42BD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7D42BD"/>
    <w:pPr>
      <w:ind w:leftChars="400" w:left="840"/>
    </w:pPr>
  </w:style>
  <w:style w:type="paragraph" w:styleId="40">
    <w:name w:val="toc 4"/>
    <w:basedOn w:val="a"/>
    <w:next w:val="a"/>
    <w:autoRedefine/>
    <w:semiHidden/>
    <w:rsid w:val="007D42BD"/>
    <w:pPr>
      <w:ind w:leftChars="600" w:left="1260"/>
    </w:pPr>
  </w:style>
  <w:style w:type="paragraph" w:styleId="50">
    <w:name w:val="toc 5"/>
    <w:basedOn w:val="a"/>
    <w:next w:val="a"/>
    <w:autoRedefine/>
    <w:semiHidden/>
    <w:rsid w:val="007D42BD"/>
    <w:pPr>
      <w:ind w:leftChars="800" w:left="1680"/>
    </w:pPr>
  </w:style>
  <w:style w:type="paragraph" w:styleId="60">
    <w:name w:val="toc 6"/>
    <w:basedOn w:val="a"/>
    <w:next w:val="a"/>
    <w:autoRedefine/>
    <w:semiHidden/>
    <w:rsid w:val="007D42BD"/>
    <w:pPr>
      <w:ind w:leftChars="1000" w:left="2100"/>
    </w:pPr>
  </w:style>
  <w:style w:type="paragraph" w:styleId="70">
    <w:name w:val="toc 7"/>
    <w:basedOn w:val="a"/>
    <w:next w:val="a"/>
    <w:autoRedefine/>
    <w:semiHidden/>
    <w:rsid w:val="007D42BD"/>
    <w:pPr>
      <w:ind w:leftChars="1200" w:left="2520"/>
    </w:pPr>
  </w:style>
  <w:style w:type="paragraph" w:styleId="80">
    <w:name w:val="toc 8"/>
    <w:basedOn w:val="a"/>
    <w:next w:val="a"/>
    <w:autoRedefine/>
    <w:semiHidden/>
    <w:rsid w:val="007D42BD"/>
    <w:pPr>
      <w:ind w:leftChars="1400" w:left="2940"/>
    </w:pPr>
  </w:style>
  <w:style w:type="paragraph" w:styleId="90">
    <w:name w:val="toc 9"/>
    <w:basedOn w:val="a"/>
    <w:next w:val="a"/>
    <w:autoRedefine/>
    <w:semiHidden/>
    <w:rsid w:val="007D42BD"/>
    <w:pPr>
      <w:ind w:leftChars="1600" w:left="3360"/>
    </w:pPr>
  </w:style>
  <w:style w:type="paragraph" w:styleId="a5">
    <w:name w:val="Document Map"/>
    <w:basedOn w:val="a"/>
    <w:semiHidden/>
    <w:rsid w:val="007D42BD"/>
    <w:pPr>
      <w:shd w:val="clear" w:color="auto" w:fill="000080"/>
    </w:pPr>
  </w:style>
  <w:style w:type="character" w:styleId="a6">
    <w:name w:val="Hyperlink"/>
    <w:basedOn w:val="a1"/>
    <w:uiPriority w:val="99"/>
    <w:rsid w:val="007D42BD"/>
    <w:rPr>
      <w:color w:val="0000FF"/>
      <w:u w:val="single"/>
    </w:rPr>
  </w:style>
  <w:style w:type="paragraph" w:styleId="a7">
    <w:name w:val="header"/>
    <w:basedOn w:val="a"/>
    <w:rsid w:val="007D42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page number"/>
    <w:basedOn w:val="a1"/>
    <w:rsid w:val="007D42BD"/>
  </w:style>
  <w:style w:type="paragraph" w:customStyle="1" w:styleId="a0">
    <w:name w:val="正文缩进模板"/>
    <w:basedOn w:val="a"/>
    <w:link w:val="Char"/>
    <w:qFormat/>
    <w:rsid w:val="00F17514"/>
    <w:pPr>
      <w:spacing w:line="360" w:lineRule="auto"/>
      <w:ind w:firstLine="420"/>
    </w:pPr>
  </w:style>
  <w:style w:type="paragraph" w:styleId="a9">
    <w:name w:val="Normal Indent"/>
    <w:aliases w:val="表正文,正文非缩进,正文（首行缩进两字）,四号,特点,段1,±íÕýÎÄ,ÕýÎÄ·ÇËõ½ø,±í,正文双线,正文不缩进,缩进,ALT+Z,标题4,正文缩进 Char,特点 Char,水上软件,正文缩进 Char1,正文缩进 Char Char,正文缩进 Char1 Char Char,正文缩进 Char Char Char Char Char,正文缩进 Char1 Char Char Char Char,正文缩进 Char Char Char Char Char Char,正文文字首行缩"/>
    <w:basedOn w:val="a"/>
    <w:unhideWhenUsed/>
    <w:rsid w:val="00731E2C"/>
    <w:pPr>
      <w:ind w:firstLineChars="200" w:firstLine="420"/>
    </w:pPr>
    <w:rPr>
      <w:noProof w:val="0"/>
    </w:rPr>
  </w:style>
  <w:style w:type="character" w:customStyle="1" w:styleId="Char">
    <w:name w:val="正文缩进模板 Char"/>
    <w:basedOn w:val="a1"/>
    <w:link w:val="a0"/>
    <w:rsid w:val="00F17514"/>
    <w:rPr>
      <w:noProof/>
      <w:kern w:val="2"/>
      <w:sz w:val="21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06494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kern w:val="0"/>
      <w:szCs w:val="28"/>
    </w:rPr>
  </w:style>
  <w:style w:type="paragraph" w:styleId="aa">
    <w:name w:val="Balloon Text"/>
    <w:basedOn w:val="a"/>
    <w:link w:val="ab"/>
    <w:rsid w:val="00E06494"/>
    <w:rPr>
      <w:sz w:val="18"/>
      <w:szCs w:val="18"/>
    </w:rPr>
  </w:style>
  <w:style w:type="character" w:customStyle="1" w:styleId="ab">
    <w:name w:val="批注框文本 字符"/>
    <w:basedOn w:val="a1"/>
    <w:link w:val="aa"/>
    <w:rsid w:val="00E06494"/>
    <w:rPr>
      <w:noProof/>
      <w:kern w:val="2"/>
      <w:sz w:val="18"/>
      <w:szCs w:val="18"/>
    </w:rPr>
  </w:style>
  <w:style w:type="character" w:styleId="ac">
    <w:name w:val="Placeholder Text"/>
    <w:basedOn w:val="a1"/>
    <w:uiPriority w:val="99"/>
    <w:semiHidden/>
    <w:rsid w:val="00E06494"/>
    <w:rPr>
      <w:color w:val="808080"/>
    </w:rPr>
  </w:style>
  <w:style w:type="table" w:styleId="ad">
    <w:name w:val="Table Grid"/>
    <w:basedOn w:val="a2"/>
    <w:rsid w:val="00E45E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caption"/>
    <w:basedOn w:val="a"/>
    <w:next w:val="a"/>
    <w:unhideWhenUsed/>
    <w:qFormat/>
    <w:rsid w:val="00CD7423"/>
    <w:rPr>
      <w:rFonts w:asciiTheme="majorHAnsi" w:eastAsia="黑体" w:hAnsiTheme="majorHAnsi" w:cstheme="majorBidi"/>
      <w:sz w:val="20"/>
      <w:szCs w:val="20"/>
    </w:rPr>
  </w:style>
  <w:style w:type="paragraph" w:styleId="af">
    <w:name w:val="table of figures"/>
    <w:basedOn w:val="a"/>
    <w:next w:val="a"/>
    <w:uiPriority w:val="99"/>
    <w:rsid w:val="00F02EA9"/>
    <w:pPr>
      <w:ind w:leftChars="200" w:left="200" w:hangingChars="200" w:hanging="200"/>
    </w:pPr>
  </w:style>
  <w:style w:type="character" w:customStyle="1" w:styleId="string">
    <w:name w:val="string"/>
    <w:basedOn w:val="a1"/>
    <w:rsid w:val="00516DD7"/>
  </w:style>
  <w:style w:type="character" w:customStyle="1" w:styleId="variable">
    <w:name w:val="variable"/>
    <w:basedOn w:val="a1"/>
    <w:rsid w:val="00516DD7"/>
  </w:style>
  <w:style w:type="character" w:customStyle="1" w:styleId="symbol">
    <w:name w:val="symbol"/>
    <w:basedOn w:val="a1"/>
    <w:rsid w:val="00516DD7"/>
  </w:style>
  <w:style w:type="character" w:customStyle="1" w:styleId="keyword">
    <w:name w:val="keyword"/>
    <w:basedOn w:val="a1"/>
    <w:rsid w:val="00516DD7"/>
  </w:style>
  <w:style w:type="character" w:styleId="af0">
    <w:name w:val="Strong"/>
    <w:basedOn w:val="a1"/>
    <w:uiPriority w:val="22"/>
    <w:qFormat/>
    <w:rsid w:val="00CB2670"/>
    <w:rPr>
      <w:b/>
      <w:bCs/>
    </w:rPr>
  </w:style>
  <w:style w:type="paragraph" w:styleId="af1">
    <w:name w:val="Normal (Web)"/>
    <w:basedOn w:val="a"/>
    <w:uiPriority w:val="99"/>
    <w:unhideWhenUsed/>
    <w:rsid w:val="009A0928"/>
    <w:pPr>
      <w:widowControl/>
      <w:spacing w:before="100" w:beforeAutospacing="1" w:after="100" w:afterAutospacing="1"/>
      <w:jc w:val="left"/>
    </w:pPr>
    <w:rPr>
      <w:rFonts w:ascii="宋体" w:hAnsi="宋体" w:cs="宋体"/>
      <w:noProof w:val="0"/>
      <w:kern w:val="0"/>
      <w:sz w:val="24"/>
    </w:rPr>
  </w:style>
  <w:style w:type="paragraph" w:styleId="HTML">
    <w:name w:val="HTML Preformatted"/>
    <w:basedOn w:val="a"/>
    <w:link w:val="HTML0"/>
    <w:uiPriority w:val="99"/>
    <w:unhideWhenUsed/>
    <w:rsid w:val="00AA57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noProof w:val="0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rsid w:val="00AA577D"/>
    <w:rPr>
      <w:rFonts w:ascii="宋体" w:hAnsi="宋体" w:cs="宋体"/>
      <w:sz w:val="24"/>
      <w:szCs w:val="24"/>
    </w:rPr>
  </w:style>
  <w:style w:type="paragraph" w:styleId="af2">
    <w:name w:val="List Paragraph"/>
    <w:basedOn w:val="a"/>
    <w:uiPriority w:val="34"/>
    <w:qFormat/>
    <w:rsid w:val="00AA577D"/>
    <w:pPr>
      <w:ind w:firstLineChars="200" w:firstLine="420"/>
    </w:pPr>
  </w:style>
  <w:style w:type="character" w:customStyle="1" w:styleId="term">
    <w:name w:val="term"/>
    <w:basedOn w:val="a1"/>
    <w:rsid w:val="00C03EB2"/>
  </w:style>
  <w:style w:type="character" w:styleId="HTML1">
    <w:name w:val="HTML Typewriter"/>
    <w:basedOn w:val="a1"/>
    <w:uiPriority w:val="99"/>
    <w:unhideWhenUsed/>
    <w:rsid w:val="00C03EB2"/>
    <w:rPr>
      <w:rFonts w:ascii="宋体" w:eastAsia="宋体" w:hAnsi="宋体" w:cs="宋体"/>
      <w:sz w:val="24"/>
      <w:szCs w:val="24"/>
    </w:rPr>
  </w:style>
  <w:style w:type="character" w:customStyle="1" w:styleId="type">
    <w:name w:val="type"/>
    <w:basedOn w:val="a1"/>
    <w:rsid w:val="00C03EB2"/>
  </w:style>
  <w:style w:type="paragraph" w:customStyle="1" w:styleId="para">
    <w:name w:val="para"/>
    <w:basedOn w:val="a"/>
    <w:rsid w:val="00C03EB2"/>
    <w:pPr>
      <w:widowControl/>
      <w:spacing w:before="100" w:beforeAutospacing="1" w:after="100" w:afterAutospacing="1"/>
      <w:jc w:val="left"/>
    </w:pPr>
    <w:rPr>
      <w:rFonts w:ascii="宋体" w:hAnsi="宋体" w:cs="宋体"/>
      <w:noProof w:val="0"/>
      <w:kern w:val="0"/>
      <w:sz w:val="24"/>
    </w:rPr>
  </w:style>
  <w:style w:type="character" w:customStyle="1" w:styleId="function">
    <w:name w:val="function"/>
    <w:basedOn w:val="a1"/>
    <w:rsid w:val="00C03EB2"/>
  </w:style>
  <w:style w:type="character" w:styleId="HTML2">
    <w:name w:val="HTML Code"/>
    <w:basedOn w:val="a1"/>
    <w:uiPriority w:val="99"/>
    <w:unhideWhenUsed/>
    <w:rsid w:val="009F284E"/>
    <w:rPr>
      <w:rFonts w:ascii="宋体" w:eastAsia="宋体" w:hAnsi="宋体" w:cs="宋体"/>
      <w:sz w:val="24"/>
      <w:szCs w:val="24"/>
    </w:rPr>
  </w:style>
  <w:style w:type="paragraph" w:styleId="af3">
    <w:name w:val="annotation text"/>
    <w:basedOn w:val="a"/>
    <w:link w:val="af4"/>
    <w:rsid w:val="00FC2F19"/>
    <w:pPr>
      <w:jc w:val="left"/>
    </w:pPr>
    <w:rPr>
      <w:noProof w:val="0"/>
    </w:rPr>
  </w:style>
  <w:style w:type="character" w:customStyle="1" w:styleId="af4">
    <w:name w:val="批注文字 字符"/>
    <w:basedOn w:val="a1"/>
    <w:link w:val="af3"/>
    <w:rsid w:val="00FC2F19"/>
    <w:rPr>
      <w:kern w:val="2"/>
      <w:sz w:val="21"/>
      <w:szCs w:val="24"/>
    </w:rPr>
  </w:style>
  <w:style w:type="character" w:customStyle="1" w:styleId="number">
    <w:name w:val="number"/>
    <w:basedOn w:val="a1"/>
    <w:rsid w:val="00485AD2"/>
  </w:style>
  <w:style w:type="character" w:customStyle="1" w:styleId="token">
    <w:name w:val="token"/>
    <w:basedOn w:val="a1"/>
    <w:rsid w:val="001D1D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7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4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1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9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2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8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28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38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6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6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5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6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94623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43421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27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712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366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6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1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4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39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81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625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12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laravel.com/docs/5.4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emcached.org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__.vsd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2522;&#30784;&#25991;&#26723;&#27169;&#2235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568894CF4AC48958D8713970B85C9E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3B2E8C7-07FC-426B-956B-FA760B0E6E57}"/>
      </w:docPartPr>
      <w:docPartBody>
        <w:p w:rsidR="001A5A40" w:rsidRDefault="002B5E0C">
          <w:pPr>
            <w:pStyle w:val="2568894CF4AC48958D8713970B85C9E9"/>
          </w:pPr>
          <w:r w:rsidRPr="005B6119">
            <w:rPr>
              <w:rStyle w:val="a3"/>
              <w:rFonts w:hint="eastAsia"/>
            </w:rPr>
            <w:t>[标题]</w:t>
          </w:r>
        </w:p>
      </w:docPartBody>
    </w:docPart>
    <w:docPart>
      <w:docPartPr>
        <w:name w:val="1AD5BF1EFB854008A8458DB0317F5C6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C05FF71-3D2D-40CD-B61D-2A27C2D79A0E}"/>
      </w:docPartPr>
      <w:docPartBody>
        <w:p w:rsidR="001A5A40" w:rsidRDefault="002B5E0C">
          <w:pPr>
            <w:pStyle w:val="1AD5BF1EFB854008A8458DB0317F5C66"/>
          </w:pPr>
          <w:r w:rsidRPr="005B6119">
            <w:rPr>
              <w:rStyle w:val="a3"/>
              <w:rFonts w:hint="eastAsia"/>
            </w:rPr>
            <w:t>[主题]</w:t>
          </w:r>
        </w:p>
      </w:docPartBody>
    </w:docPart>
    <w:docPart>
      <w:docPartPr>
        <w:name w:val="852F3D5710D14417A62036672AE904F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07DCC69-F070-48E4-8157-73D439950A3E}"/>
      </w:docPartPr>
      <w:docPartBody>
        <w:p w:rsidR="001A5A40" w:rsidRDefault="002B5E0C">
          <w:pPr>
            <w:pStyle w:val="852F3D5710D14417A62036672AE904F9"/>
          </w:pPr>
          <w:r w:rsidRPr="005B6119">
            <w:rPr>
              <w:rStyle w:val="a3"/>
              <w:rFonts w:hint="eastAsia"/>
            </w:rPr>
            <w:t>[作者]</w:t>
          </w:r>
        </w:p>
      </w:docPartBody>
    </w:docPart>
    <w:docPart>
      <w:docPartPr>
        <w:name w:val="2705F49AEFB447CA9729E54DD269973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5C977EC-C053-41A8-8920-24DB292678E2}"/>
      </w:docPartPr>
      <w:docPartBody>
        <w:p w:rsidR="001A5A40" w:rsidRDefault="002B5E0C">
          <w:pPr>
            <w:pStyle w:val="2705F49AEFB447CA9729E54DD2699739"/>
          </w:pPr>
          <w:r w:rsidRPr="005B6119">
            <w:rPr>
              <w:rStyle w:val="a3"/>
              <w:rFonts w:hint="eastAsia"/>
            </w:rPr>
            <w:t>[经理]</w:t>
          </w:r>
        </w:p>
      </w:docPartBody>
    </w:docPart>
    <w:docPart>
      <w:docPartPr>
        <w:name w:val="62DC4DAE6FFB40F4982C5D0D812CBDA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EA67B12-2135-4D30-804E-63242CE919CB}"/>
      </w:docPartPr>
      <w:docPartBody>
        <w:p w:rsidR="001A5A40" w:rsidRDefault="002B5E0C">
          <w:pPr>
            <w:pStyle w:val="62DC4DAE6FFB40F4982C5D0D812CBDA4"/>
          </w:pPr>
          <w:r w:rsidRPr="005B6119">
            <w:rPr>
              <w:rStyle w:val="a3"/>
              <w:rFonts w:hint="eastAsia"/>
            </w:rPr>
            <w:t>[发布日期]</w:t>
          </w:r>
        </w:p>
      </w:docPartBody>
    </w:docPart>
    <w:docPart>
      <w:docPartPr>
        <w:name w:val="9FF5BA57CE5F41A2BA849D5CEEEE60A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E7099B6-BB76-43F2-A5FE-FA188806EA54}"/>
      </w:docPartPr>
      <w:docPartBody>
        <w:p w:rsidR="001A5A40" w:rsidRDefault="002B5E0C">
          <w:pPr>
            <w:pStyle w:val="9FF5BA57CE5F41A2BA849D5CEEEE60AC"/>
          </w:pPr>
          <w:r w:rsidRPr="005B6119">
            <w:rPr>
              <w:rStyle w:val="a3"/>
              <w:rFonts w:hint="eastAsia"/>
            </w:rPr>
            <w:t>[单位]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B5E0C"/>
    <w:rsid w:val="000F7B78"/>
    <w:rsid w:val="00120A8B"/>
    <w:rsid w:val="001A5A40"/>
    <w:rsid w:val="00227E4E"/>
    <w:rsid w:val="00246E2B"/>
    <w:rsid w:val="002B5E0C"/>
    <w:rsid w:val="002D4D5F"/>
    <w:rsid w:val="00327D94"/>
    <w:rsid w:val="003C32A9"/>
    <w:rsid w:val="003E3324"/>
    <w:rsid w:val="003F7C23"/>
    <w:rsid w:val="004516C2"/>
    <w:rsid w:val="00487EA7"/>
    <w:rsid w:val="0049761D"/>
    <w:rsid w:val="00506902"/>
    <w:rsid w:val="0057261C"/>
    <w:rsid w:val="00595951"/>
    <w:rsid w:val="0067099F"/>
    <w:rsid w:val="00681952"/>
    <w:rsid w:val="007032CF"/>
    <w:rsid w:val="007333A0"/>
    <w:rsid w:val="007E541E"/>
    <w:rsid w:val="00833B62"/>
    <w:rsid w:val="00861023"/>
    <w:rsid w:val="00890B7B"/>
    <w:rsid w:val="008A7D7D"/>
    <w:rsid w:val="008C5EF1"/>
    <w:rsid w:val="008C7317"/>
    <w:rsid w:val="008D190E"/>
    <w:rsid w:val="00927CE6"/>
    <w:rsid w:val="00933D9C"/>
    <w:rsid w:val="00934362"/>
    <w:rsid w:val="009A2B1E"/>
    <w:rsid w:val="009C5B3B"/>
    <w:rsid w:val="00A122F3"/>
    <w:rsid w:val="00A16D21"/>
    <w:rsid w:val="00A75B7F"/>
    <w:rsid w:val="00AA2DC7"/>
    <w:rsid w:val="00B00E47"/>
    <w:rsid w:val="00B32645"/>
    <w:rsid w:val="00B5010B"/>
    <w:rsid w:val="00B778F3"/>
    <w:rsid w:val="00BB332C"/>
    <w:rsid w:val="00C9492A"/>
    <w:rsid w:val="00CA448E"/>
    <w:rsid w:val="00D02A4B"/>
    <w:rsid w:val="00D55A08"/>
    <w:rsid w:val="00DB4B3C"/>
    <w:rsid w:val="00DE3CDB"/>
    <w:rsid w:val="00E219A9"/>
    <w:rsid w:val="00E3131F"/>
    <w:rsid w:val="00E42893"/>
    <w:rsid w:val="00E665C6"/>
    <w:rsid w:val="00E71B06"/>
    <w:rsid w:val="00E84AFC"/>
    <w:rsid w:val="00E94659"/>
    <w:rsid w:val="00EF5EC1"/>
    <w:rsid w:val="00EF65DA"/>
    <w:rsid w:val="00F03B88"/>
    <w:rsid w:val="00F26284"/>
    <w:rsid w:val="00F47675"/>
    <w:rsid w:val="00FD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5A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A5A40"/>
    <w:rPr>
      <w:color w:val="808080"/>
    </w:rPr>
  </w:style>
  <w:style w:type="paragraph" w:customStyle="1" w:styleId="2568894CF4AC48958D8713970B85C9E9">
    <w:name w:val="2568894CF4AC48958D8713970B85C9E9"/>
    <w:rsid w:val="001A5A40"/>
    <w:pPr>
      <w:widowControl w:val="0"/>
      <w:jc w:val="both"/>
    </w:pPr>
  </w:style>
  <w:style w:type="paragraph" w:customStyle="1" w:styleId="1AD5BF1EFB854008A8458DB0317F5C66">
    <w:name w:val="1AD5BF1EFB854008A8458DB0317F5C66"/>
    <w:rsid w:val="001A5A40"/>
    <w:pPr>
      <w:widowControl w:val="0"/>
      <w:jc w:val="both"/>
    </w:pPr>
  </w:style>
  <w:style w:type="paragraph" w:customStyle="1" w:styleId="852F3D5710D14417A62036672AE904F9">
    <w:name w:val="852F3D5710D14417A62036672AE904F9"/>
    <w:rsid w:val="001A5A40"/>
    <w:pPr>
      <w:widowControl w:val="0"/>
      <w:jc w:val="both"/>
    </w:pPr>
  </w:style>
  <w:style w:type="paragraph" w:customStyle="1" w:styleId="2705F49AEFB447CA9729E54DD2699739">
    <w:name w:val="2705F49AEFB447CA9729E54DD2699739"/>
    <w:rsid w:val="001A5A40"/>
    <w:pPr>
      <w:widowControl w:val="0"/>
      <w:jc w:val="both"/>
    </w:pPr>
  </w:style>
  <w:style w:type="paragraph" w:customStyle="1" w:styleId="62DC4DAE6FFB40F4982C5D0D812CBDA4">
    <w:name w:val="62DC4DAE6FFB40F4982C5D0D812CBDA4"/>
    <w:rsid w:val="001A5A40"/>
    <w:pPr>
      <w:widowControl w:val="0"/>
      <w:jc w:val="both"/>
    </w:pPr>
  </w:style>
  <w:style w:type="paragraph" w:customStyle="1" w:styleId="9FF5BA57CE5F41A2BA849D5CEEEE60AC">
    <w:name w:val="9FF5BA57CE5F41A2BA849D5CEEEE60AC"/>
    <w:rsid w:val="001A5A40"/>
    <w:pPr>
      <w:widowControl w:val="0"/>
      <w:jc w:val="both"/>
    </w:pPr>
  </w:style>
  <w:style w:type="paragraph" w:customStyle="1" w:styleId="00F16AA856084750AE62D5FF4753A8AF">
    <w:name w:val="00F16AA856084750AE62D5FF4753A8AF"/>
    <w:rsid w:val="001A5A40"/>
    <w:pPr>
      <w:widowControl w:val="0"/>
      <w:jc w:val="both"/>
    </w:pPr>
  </w:style>
  <w:style w:type="paragraph" w:customStyle="1" w:styleId="D2F03AC32B3E4C709B491FED4CCBBAF8">
    <w:name w:val="D2F03AC32B3E4C709B491FED4CCBBAF8"/>
    <w:rsid w:val="001A5A40"/>
    <w:pPr>
      <w:widowControl w:val="0"/>
      <w:jc w:val="both"/>
    </w:pPr>
  </w:style>
  <w:style w:type="paragraph" w:customStyle="1" w:styleId="7606CEF7D3E547A6AB52FE48F6B46FD5">
    <w:name w:val="7606CEF7D3E547A6AB52FE48F6B46FD5"/>
    <w:rsid w:val="001A5A4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0F3D83-E91A-4F1A-8BD8-B937E6666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基础文档模块.dotx</Template>
  <TotalTime>16441</TotalTime>
  <Pages>8</Pages>
  <Words>539</Words>
  <Characters>3073</Characters>
  <Application>Microsoft Office Word</Application>
  <DocSecurity>0</DocSecurity>
  <Lines>25</Lines>
  <Paragraphs>7</Paragraphs>
  <ScaleCrop>false</ScaleCrop>
  <Company>海格力斯团队</Company>
  <LinksUpToDate>false</LinksUpToDate>
  <CharactersWithSpaces>3605</CharactersWithSpaces>
  <SharedDoc>false</SharedDoc>
  <HLinks>
    <vt:vector size="204" baseType="variant">
      <vt:variant>
        <vt:i4>1966129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_Toc303091884</vt:lpwstr>
      </vt:variant>
      <vt:variant>
        <vt:i4>1966129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_Toc303091883</vt:lpwstr>
      </vt:variant>
      <vt:variant>
        <vt:i4>1966129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_Toc303091882</vt:lpwstr>
      </vt:variant>
      <vt:variant>
        <vt:i4>1966129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_Toc303091881</vt:lpwstr>
      </vt:variant>
      <vt:variant>
        <vt:i4>1966129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_Toc303091880</vt:lpwstr>
      </vt:variant>
      <vt:variant>
        <vt:i4>1114161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_Toc303091879</vt:lpwstr>
      </vt:variant>
      <vt:variant>
        <vt:i4>1114161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_Toc303091878</vt:lpwstr>
      </vt:variant>
      <vt:variant>
        <vt:i4>1114161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_Toc303091877</vt:lpwstr>
      </vt:variant>
      <vt:variant>
        <vt:i4>1114161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_Toc303091876</vt:lpwstr>
      </vt:variant>
      <vt:variant>
        <vt:i4>1114161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_Toc303091875</vt:lpwstr>
      </vt:variant>
      <vt:variant>
        <vt:i4>1114161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_Toc303091874</vt:lpwstr>
      </vt:variant>
      <vt:variant>
        <vt:i4>1114161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_Toc303091873</vt:lpwstr>
      </vt:variant>
      <vt:variant>
        <vt:i4>1114161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_Toc303091872</vt:lpwstr>
      </vt:variant>
      <vt:variant>
        <vt:i4>1114161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_Toc303091871</vt:lpwstr>
      </vt:variant>
      <vt:variant>
        <vt:i4>1114161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_Toc303091870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_Toc303091869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_Toc303091868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_Toc303091867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_Toc303091866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_Toc303091865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_Toc303091864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_Toc303091863</vt:lpwstr>
      </vt:variant>
      <vt:variant>
        <vt:i4>1048625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_Toc303091862</vt:lpwstr>
      </vt:variant>
      <vt:variant>
        <vt:i4>1048625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_Toc303091861</vt:lpwstr>
      </vt:variant>
      <vt:variant>
        <vt:i4>1048625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_Toc303091860</vt:lpwstr>
      </vt:variant>
      <vt:variant>
        <vt:i4>1245233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_Toc303091859</vt:lpwstr>
      </vt:variant>
      <vt:variant>
        <vt:i4>1245233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_Toc303091858</vt:lpwstr>
      </vt:variant>
      <vt:variant>
        <vt:i4>1245233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_Toc303091857</vt:lpwstr>
      </vt:variant>
      <vt:variant>
        <vt:i4>1245233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_Toc303091856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_Toc303091855</vt:lpwstr>
      </vt:variant>
      <vt:variant>
        <vt:i4>1245233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_Toc303091854</vt:lpwstr>
      </vt:variant>
      <vt:variant>
        <vt:i4>1245233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_Toc303091853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_Toc303091852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_Toc303091851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Laravel环境搭建及常见问题</dc:subject>
  <dc:creator>王梦</dc:creator>
  <cp:keywords>基础 文档 模板</cp:keywords>
  <dc:description>drafted by wangfei</dc:description>
  <cp:lastModifiedBy>moses</cp:lastModifiedBy>
  <cp:revision>968</cp:revision>
  <dcterms:created xsi:type="dcterms:W3CDTF">2011-10-10T04:58:00Z</dcterms:created>
  <dcterms:modified xsi:type="dcterms:W3CDTF">2017-04-25T06:27:00Z</dcterms:modified>
  <cp:category>模板</cp:category>
  <cp:contentStatus>草案</cp:contentStatus>
</cp:coreProperties>
</file>